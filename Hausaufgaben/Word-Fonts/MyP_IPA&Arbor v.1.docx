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E4" w:rsidRDefault="00FA57CD" w:rsidP="00FA57CD">
      <w:pPr>
        <w:pStyle w:val="TitelV"/>
        <w:tabs>
          <w:tab w:val="left" w:pos="6135"/>
        </w:tabs>
      </w:pPr>
      <w:proofErr w:type="spellStart"/>
      <w:r>
        <w:t>ArborWin</w:t>
      </w:r>
      <w:proofErr w:type="spellEnd"/>
      <w:r>
        <w:t xml:space="preserve"> &amp; </w:t>
      </w:r>
      <w:proofErr w:type="spellStart"/>
      <w:r>
        <w:t>Doulo</w:t>
      </w:r>
      <w:bookmarkStart w:id="0" w:name="_GoBack"/>
      <w:bookmarkEnd w:id="0"/>
      <w:r>
        <w:t>s</w:t>
      </w:r>
      <w:proofErr w:type="spellEnd"/>
      <w:r>
        <w:t xml:space="preserve"> SIL</w:t>
      </w:r>
    </w:p>
    <w:p w:rsidR="00AD14E4" w:rsidRPr="00A56124" w:rsidRDefault="00AD14E4" w:rsidP="00AD14E4">
      <w:pPr>
        <w:rPr>
          <w:rFonts w:ascii="ArborWin" w:hAnsi="ArborWin"/>
        </w:rPr>
      </w:pPr>
      <w:r w:rsidRPr="00A56124">
        <w:rPr>
          <w:rFonts w:ascii="ArborWin" w:hAnsi="ArborWin"/>
        </w:rPr>
        <w:t xml:space="preserve">^ </w:t>
      </w:r>
      <w:r w:rsidRPr="00A56124">
        <w:rPr>
          <w:rFonts w:ascii="Times New Roman" w:hAnsi="Times New Roman"/>
        </w:rPr>
        <w:t>°</w:t>
      </w:r>
      <w:r w:rsidRPr="00A56124">
        <w:rPr>
          <w:rFonts w:ascii="ArborWin" w:hAnsi="ArborWin"/>
        </w:rPr>
        <w:t xml:space="preserve"> 1 2 3 4 5 6 7 8 9 </w:t>
      </w:r>
    </w:p>
    <w:p w:rsidR="00AD14E4" w:rsidRPr="00A56124" w:rsidRDefault="00AD14E4" w:rsidP="00AD14E4">
      <w:pPr>
        <w:rPr>
          <w:rFonts w:ascii="ArborWin" w:hAnsi="ArborWin" w:cs="Arial"/>
          <w:lang w:val="es-ES_tradnl"/>
        </w:rPr>
      </w:pPr>
      <w:r w:rsidRPr="00A56124">
        <w:rPr>
          <w:rFonts w:ascii="ArborWin" w:hAnsi="ArborWin" w:cs="Arial"/>
          <w:lang w:val="es-ES_tradnl"/>
        </w:rPr>
        <w:t xml:space="preserve">Q w e r t z u i o p </w:t>
      </w:r>
      <w:r w:rsidRPr="00A56124">
        <w:rPr>
          <w:rFonts w:ascii="Times New Roman" w:hAnsi="Times New Roman"/>
          <w:lang w:val="es-ES_tradnl"/>
        </w:rPr>
        <w:t>ü</w:t>
      </w:r>
      <w:r w:rsidRPr="00A56124">
        <w:rPr>
          <w:rFonts w:ascii="ArborWin" w:hAnsi="ArborWin"/>
          <w:lang w:val="es-ES_tradnl"/>
        </w:rPr>
        <w:t xml:space="preserve"> + * ~</w:t>
      </w:r>
    </w:p>
    <w:p w:rsidR="00AD14E4" w:rsidRPr="00A56124" w:rsidRDefault="00AD14E4" w:rsidP="00AD14E4">
      <w:pPr>
        <w:rPr>
          <w:rFonts w:ascii="ArborWin" w:hAnsi="ArborWin" w:cs="Arial"/>
          <w:lang w:val="en-US"/>
        </w:rPr>
      </w:pPr>
      <w:r w:rsidRPr="00A56124">
        <w:rPr>
          <w:rFonts w:ascii="ArborWin" w:hAnsi="ArborWin" w:cs="Arial"/>
          <w:lang w:val="en-US"/>
        </w:rPr>
        <w:t xml:space="preserve">A s d f g h j k l </w:t>
      </w:r>
      <w:r w:rsidRPr="00A56124">
        <w:rPr>
          <w:rFonts w:ascii="Times New Roman" w:hAnsi="Times New Roman"/>
          <w:lang w:val="en-US"/>
        </w:rPr>
        <w:t>ö</w:t>
      </w:r>
      <w:r w:rsidRPr="00A56124">
        <w:rPr>
          <w:rFonts w:ascii="ArborWin" w:hAnsi="ArborWin"/>
          <w:lang w:val="en-US"/>
        </w:rPr>
        <w:t xml:space="preserve"> </w:t>
      </w:r>
      <w:r w:rsidRPr="00A56124">
        <w:rPr>
          <w:rFonts w:ascii="Times New Roman" w:hAnsi="Times New Roman"/>
          <w:lang w:val="en-US"/>
        </w:rPr>
        <w:t>ä</w:t>
      </w:r>
      <w:r w:rsidRPr="00A56124">
        <w:rPr>
          <w:rFonts w:ascii="ArborWin" w:hAnsi="ArborWin"/>
          <w:lang w:val="en-US"/>
        </w:rPr>
        <w:t xml:space="preserve"> # </w:t>
      </w:r>
      <w:r w:rsidRPr="00A56124">
        <w:rPr>
          <w:rFonts w:ascii="Times New Roman" w:hAnsi="Times New Roman"/>
          <w:lang w:val="en-US"/>
        </w:rPr>
        <w:t>‘</w:t>
      </w:r>
    </w:p>
    <w:p w:rsidR="00AD14E4" w:rsidRPr="00AD14E4" w:rsidRDefault="00AD14E4" w:rsidP="00AD14E4">
      <w:pPr>
        <w:rPr>
          <w:rFonts w:ascii="Times New Roman" w:hAnsi="Times New Roman"/>
        </w:rPr>
      </w:pPr>
      <w:r w:rsidRPr="00AD14E4">
        <w:rPr>
          <w:rFonts w:ascii="ArborWin" w:hAnsi="ArborWin" w:cs="Arial"/>
        </w:rPr>
        <w:t xml:space="preserve">&lt; &gt; </w:t>
      </w:r>
      <w:r w:rsidRPr="00AD14E4">
        <w:rPr>
          <w:rFonts w:ascii="ArborWin" w:hAnsi="ArborWin"/>
        </w:rPr>
        <w:t xml:space="preserve">| </w:t>
      </w:r>
      <w:r w:rsidR="007B1534">
        <w:rPr>
          <w:rFonts w:ascii="ArborWin" w:hAnsi="ArborWin" w:cs="Arial"/>
        </w:rPr>
        <w:t xml:space="preserve">y x c  v   </w:t>
      </w:r>
      <w:r w:rsidRPr="00AD14E4">
        <w:rPr>
          <w:rFonts w:ascii="ArborWin" w:hAnsi="ArborWin" w:cs="Arial"/>
        </w:rPr>
        <w:t xml:space="preserve">b n m </w:t>
      </w:r>
      <w:r w:rsidRPr="00AD14E4">
        <w:rPr>
          <w:rFonts w:ascii="ArborWin" w:hAnsi="ArborWin"/>
        </w:rPr>
        <w:t>; , - _</w:t>
      </w:r>
    </w:p>
    <w:p w:rsidR="00AD14E4" w:rsidRDefault="00AD14E4" w:rsidP="00AD14E4"/>
    <w:p w:rsidR="00AD14E4" w:rsidRPr="00944A80" w:rsidRDefault="00AD14E4" w:rsidP="00AD14E4">
      <w:pPr>
        <w:rPr>
          <w:rFonts w:cs="Arial"/>
        </w:rPr>
      </w:pPr>
      <w:r w:rsidRPr="00944A80">
        <w:rPr>
          <w:rFonts w:cs="Arial"/>
        </w:rPr>
        <w:t xml:space="preserve">Nicht </w:t>
      </w:r>
      <w:proofErr w:type="spellStart"/>
      <w:r w:rsidRPr="00944A80">
        <w:rPr>
          <w:rFonts w:cs="Arial"/>
        </w:rPr>
        <w:t>ArborWin</w:t>
      </w:r>
      <w:proofErr w:type="spellEnd"/>
      <w:r w:rsidRPr="00944A80">
        <w:rPr>
          <w:rFonts w:cs="Arial"/>
        </w:rPr>
        <w:t>, aber für X-Bar benötigt:</w:t>
      </w:r>
      <w:r>
        <w:rPr>
          <w:rFonts w:cs="Arial"/>
        </w:rPr>
        <w:t xml:space="preserve"> </w:t>
      </w:r>
      <w:r w:rsidRPr="00944A80">
        <w:rPr>
          <w:rFonts w:cs="Arial"/>
        </w:rPr>
        <w:t>X</w:t>
      </w:r>
      <w:r w:rsidRPr="00944A80">
        <w:rPr>
          <w:rFonts w:cs="Arial"/>
        </w:rPr>
        <w:sym w:font="SILManuscript IPA93" w:char="F094"/>
      </w:r>
      <w:r w:rsidRPr="00944A80">
        <w:rPr>
          <w:rFonts w:cs="Arial"/>
        </w:rPr>
        <w:t xml:space="preserve"> </w:t>
      </w:r>
      <w:proofErr w:type="spellStart"/>
      <w:r w:rsidRPr="00944A80">
        <w:rPr>
          <w:rFonts w:cs="Arial"/>
        </w:rPr>
        <w:t>X</w:t>
      </w:r>
      <w:proofErr w:type="spellEnd"/>
      <w:r w:rsidRPr="00944A80">
        <w:rPr>
          <w:rFonts w:cs="Arial"/>
          <w:snapToGrid w:val="0"/>
        </w:rPr>
        <w:t>'</w:t>
      </w:r>
      <w:r>
        <w:rPr>
          <w:rFonts w:cs="Arial"/>
          <w:snapToGrid w:val="0"/>
        </w:rPr>
        <w:t xml:space="preserve"> </w:t>
      </w:r>
      <w:r w:rsidRPr="00944A80">
        <w:rPr>
          <w:rFonts w:cs="Arial"/>
        </w:rPr>
        <w:t>X</w:t>
      </w:r>
      <w:r w:rsidRPr="00944A80">
        <w:rPr>
          <w:rFonts w:cs="Arial"/>
          <w:snapToGrid w:val="0"/>
        </w:rPr>
        <w:t>''</w:t>
      </w:r>
      <w:r w:rsidRPr="00944A80">
        <w:rPr>
          <w:rFonts w:cs="Arial"/>
        </w:rPr>
        <w:t xml:space="preserve"> </w:t>
      </w:r>
      <w:proofErr w:type="spellStart"/>
      <w:r w:rsidRPr="00944A80">
        <w:rPr>
          <w:rFonts w:cs="Arial"/>
        </w:rPr>
        <w:t>X</w:t>
      </w:r>
      <w:r w:rsidRPr="00944A80">
        <w:rPr>
          <w:rFonts w:cs="Arial"/>
          <w:vertAlign w:val="superscript"/>
        </w:rPr>
        <w:t>max</w:t>
      </w:r>
      <w:proofErr w:type="spellEnd"/>
    </w:p>
    <w:p w:rsidR="00AD14E4" w:rsidRDefault="00AD14E4" w:rsidP="00AD14E4"/>
    <w:p w:rsidR="00AD14E4" w:rsidRDefault="00AD14E4" w:rsidP="00AD14E4">
      <w:pPr>
        <w:pStyle w:val="berschrift1V"/>
        <w:numPr>
          <w:ilvl w:val="0"/>
          <w:numId w:val="1"/>
        </w:numPr>
      </w:pPr>
      <w:r>
        <w:t>IPA (</w:t>
      </w:r>
      <w:proofErr w:type="spellStart"/>
      <w:r>
        <w:t>DoulosSIL</w:t>
      </w:r>
      <w:proofErr w:type="spellEnd"/>
      <w:r>
        <w:t>)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Alphabet</w:t>
      </w:r>
    </w:p>
    <w:p w:rsidR="00AD14E4" w:rsidRPr="00B17A42" w:rsidRDefault="00AD14E4" w:rsidP="00AD14E4">
      <w:pPr>
        <w:pStyle w:val="berschrift3V"/>
        <w:numPr>
          <w:ilvl w:val="2"/>
          <w:numId w:val="1"/>
        </w:numPr>
      </w:pPr>
      <w:r>
        <w:t>Konsonanten</w:t>
      </w:r>
    </w:p>
    <w:tbl>
      <w:tblPr>
        <w:tblStyle w:val="Tabellenraster"/>
        <w:tblW w:w="9829" w:type="dxa"/>
        <w:jc w:val="center"/>
        <w:tblLayout w:type="fixed"/>
        <w:tblLook w:val="00A0" w:firstRow="1" w:lastRow="0" w:firstColumn="1" w:lastColumn="0" w:noHBand="0" w:noVBand="0"/>
      </w:tblPr>
      <w:tblGrid>
        <w:gridCol w:w="1021"/>
        <w:gridCol w:w="2098"/>
        <w:gridCol w:w="236"/>
        <w:gridCol w:w="1021"/>
        <w:gridCol w:w="2098"/>
        <w:gridCol w:w="236"/>
        <w:gridCol w:w="1021"/>
        <w:gridCol w:w="2098"/>
      </w:tblGrid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[b]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[ḃ] [ß]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[n]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[ṅ] [n̩]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[v]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[v̇]</w:t>
            </w: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[ç]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[ç̇]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  <w:lang w:val="it-IT"/>
              </w:rPr>
              <w:t>ŋ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  <w:lang w:val="it-IT"/>
              </w:rPr>
              <w:t>ŋ̇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] [</w:t>
            </w:r>
            <w:r w:rsidRPr="00831061">
              <w:rPr>
                <w:rFonts w:ascii="Doulos SIL" w:hAnsi="Doulos SIL" w:cs="Doulos SIL"/>
                <w:sz w:val="24"/>
                <w:szCs w:val="24"/>
                <w:lang w:val="it-IT"/>
              </w:rPr>
              <w:t>ŋ̩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] [ɲ] [ɳ]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  <w:lang w:val="it-IT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[w]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[ẇ] [ʷ]</w:t>
            </w: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[d]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[ḋ]</w:t>
            </w:r>
            <w:r w:rsidRPr="00831061">
              <w:rPr>
                <w:rFonts w:ascii="Doulos SIL" w:hAnsi="Doulos SIL" w:cs="Doulos SIL"/>
                <w:sz w:val="24"/>
                <w:szCs w:val="24"/>
                <w:lang w:val="en-US"/>
              </w:rPr>
              <w:t xml:space="preserve"> [ð] 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θ</w:t>
            </w:r>
            <w:r w:rsidRPr="00831061">
              <w:rPr>
                <w:rFonts w:ascii="Doulos SIL" w:hAnsi="Doulos SIL" w:cs="Doulos SIL"/>
                <w:sz w:val="24"/>
                <w:szCs w:val="24"/>
                <w:lang w:val="en-US"/>
              </w:rPr>
              <w:t>] 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ʤ</w:t>
            </w:r>
            <w:r w:rsidRPr="00831061">
              <w:rPr>
                <w:rFonts w:ascii="Doulos SIL" w:hAnsi="Doulos SIL" w:cs="Doulos SIL"/>
                <w:sz w:val="24"/>
                <w:szCs w:val="24"/>
                <w:lang w:val="en-US"/>
              </w:rPr>
              <w:t>] 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ʤ̇</w:t>
            </w:r>
            <w:r w:rsidRPr="00831061">
              <w:rPr>
                <w:rFonts w:ascii="Doulos SIL" w:hAnsi="Doulos SIL" w:cs="Doulos SIL"/>
                <w:sz w:val="24"/>
                <w:szCs w:val="24"/>
                <w:lang w:val="en-US"/>
              </w:rPr>
              <w:t>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[p]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[ṗ]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[x]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[ẋ]</w:t>
            </w: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[f]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[ḟ]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[ʀ]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[ʀ̇] [ʀ̩] [ʶ]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[z]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[ż] [ž]</w:t>
            </w: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[g]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[ġ]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[ʁ]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[ʁ̇] [ʁ̩]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Manuscript IPA93" w:char="F05A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Manuscript IPA93" w:char="F05A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̇]</w:t>
            </w: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[h]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[ḣ] [ʰ]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[r]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[ṙ] [ʳ] [ɾ] [ɹ]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[ʔ]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[ˀ]</w:t>
            </w: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  <w:lang w:val="it-IT"/>
              </w:rPr>
            </w:pPr>
            <w:proofErr w:type="gramStart"/>
            <w:r w:rsidRPr="00831061">
              <w:rPr>
                <w:rFonts w:ascii="Doulos SIL" w:hAnsi="Doulos SIL" w:cs="Doulos SIL"/>
                <w:sz w:val="24"/>
                <w:szCs w:val="24"/>
                <w:lang w:val="it-IT"/>
              </w:rPr>
              <w:t>[j</w:t>
            </w:r>
            <w:proofErr w:type="gramEnd"/>
            <w:r w:rsidRPr="00831061">
              <w:rPr>
                <w:rFonts w:ascii="Doulos SIL" w:hAnsi="Doulos SIL" w:cs="Doulos SIL"/>
                <w:sz w:val="24"/>
                <w:szCs w:val="24"/>
                <w:lang w:val="it-IT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  <w:lang w:val="it-IT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  <w:lang w:val="it-IT"/>
              </w:rPr>
              <w:t>[j̇]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 xml:space="preserve"> [ʲ]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[ʎ]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[ʎ̇]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[p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Doulos IPA93" w:char="F083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f]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[k]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[k̇]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[s]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[ṡ] [š]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[t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Doulos IPA93" w:char="F083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s]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[l]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[l̇] [l̩]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Manuscript IPA93" w:char="F053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Manuscript IPA93" w:char="F053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̇]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[t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Doulos IPA93" w:char="F083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sym w:font="SILManuscript IPA93" w:char="F053"/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4416C3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[m]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[ṁ] [m̩]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[t]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[ṫ]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</w:tbl>
    <w:p w:rsidR="00A32C06" w:rsidRDefault="00A32C06" w:rsidP="00A32C06">
      <w:pPr>
        <w:pStyle w:val="berschrift3V"/>
        <w:numPr>
          <w:ilvl w:val="0"/>
          <w:numId w:val="0"/>
        </w:numPr>
        <w:ind w:left="737"/>
      </w:pPr>
    </w:p>
    <w:p w:rsidR="00A32C06" w:rsidRDefault="00A32C06" w:rsidP="00A32C06"/>
    <w:p w:rsidR="00A32C06" w:rsidRDefault="00A32C06" w:rsidP="00A32C06"/>
    <w:p w:rsidR="00A32C06" w:rsidRDefault="00A32C06" w:rsidP="00A32C06"/>
    <w:p w:rsidR="00A32C06" w:rsidRPr="00A32C06" w:rsidRDefault="00A32C06" w:rsidP="00A32C06"/>
    <w:p w:rsidR="00AD14E4" w:rsidRDefault="00AD14E4" w:rsidP="00AD14E4">
      <w:pPr>
        <w:pStyle w:val="berschrift3V"/>
        <w:numPr>
          <w:ilvl w:val="2"/>
          <w:numId w:val="1"/>
        </w:numPr>
      </w:pPr>
      <w:r>
        <w:t>Vokale – Monophthonge</w:t>
      </w:r>
    </w:p>
    <w:tbl>
      <w:tblPr>
        <w:tblStyle w:val="Tabellenraster"/>
        <w:tblW w:w="9829" w:type="dxa"/>
        <w:jc w:val="center"/>
        <w:tblLayout w:type="fixed"/>
        <w:tblLook w:val="00A0" w:firstRow="1" w:lastRow="0" w:firstColumn="1" w:lastColumn="0" w:noHBand="0" w:noVBand="0"/>
      </w:tblPr>
      <w:tblGrid>
        <w:gridCol w:w="1021"/>
        <w:gridCol w:w="2098"/>
        <w:gridCol w:w="236"/>
        <w:gridCol w:w="1021"/>
        <w:gridCol w:w="2098"/>
        <w:gridCol w:w="236"/>
        <w:gridCol w:w="1021"/>
        <w:gridCol w:w="2098"/>
      </w:tblGrid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[a]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[ɛ̃]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[œ]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lastRenderedPageBreak/>
              <w:t>[aː] [ɑː]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[ə]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[œ̃]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[ᵄ]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[iː]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[uː]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[ã]</w:t>
            </w:r>
          </w:p>
        </w:tc>
        <w:tc>
          <w:tcPr>
            <w:tcW w:w="2098" w:type="dxa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[ɪ]</w:t>
            </w:r>
          </w:p>
        </w:tc>
        <w:tc>
          <w:tcPr>
            <w:tcW w:w="2098" w:type="dxa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[ı]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[ʊ]</w:t>
            </w:r>
          </w:p>
        </w:tc>
        <w:tc>
          <w:tcPr>
            <w:tcW w:w="2098" w:type="dxa"/>
            <w:tcBorders>
              <w:top w:val="nil"/>
            </w:tcBorders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[ӕ]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[oː]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[yː]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[ɛː]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[ɔ]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[ʏ]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[eː]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[ɔ̃]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[ɛ]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[øː]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</w:tbl>
    <w:p w:rsidR="00AD14E4" w:rsidRDefault="00AD14E4" w:rsidP="00AD14E4"/>
    <w:p w:rsidR="00AD14E4" w:rsidRDefault="00AD14E4" w:rsidP="00AD14E4">
      <w:pPr>
        <w:rPr>
          <w:sz w:val="24"/>
        </w:rPr>
      </w:pPr>
      <w:r>
        <w:br w:type="page"/>
      </w:r>
    </w:p>
    <w:p w:rsidR="00AD14E4" w:rsidRDefault="00AD14E4" w:rsidP="00AD14E4">
      <w:pPr>
        <w:pStyle w:val="berschrift3V"/>
        <w:numPr>
          <w:ilvl w:val="2"/>
          <w:numId w:val="1"/>
        </w:numPr>
      </w:pPr>
      <w:r>
        <w:lastRenderedPageBreak/>
        <w:t>Vokale – Diphthonge</w:t>
      </w:r>
    </w:p>
    <w:tbl>
      <w:tblPr>
        <w:tblStyle w:val="Tabellenraster"/>
        <w:tblW w:w="9829" w:type="dxa"/>
        <w:jc w:val="center"/>
        <w:tblLayout w:type="fixed"/>
        <w:tblLook w:val="00A0" w:firstRow="1" w:lastRow="0" w:firstColumn="1" w:lastColumn="0" w:noHBand="0" w:noVBand="0"/>
      </w:tblPr>
      <w:tblGrid>
        <w:gridCol w:w="1021"/>
        <w:gridCol w:w="2098"/>
        <w:gridCol w:w="236"/>
        <w:gridCol w:w="1021"/>
        <w:gridCol w:w="2098"/>
        <w:gridCol w:w="236"/>
        <w:gridCol w:w="1021"/>
        <w:gridCol w:w="2098"/>
      </w:tblGrid>
      <w:tr w:rsidR="00AD14E4" w:rsidRPr="00831061" w:rsidTr="00AD14E4">
        <w:trPr>
          <w:cantSplit/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a͜ɪ</w:t>
            </w:r>
            <w:proofErr w:type="spellEnd"/>
            <w:r>
              <w:rPr>
                <w:rFonts w:ascii="Doulos SIL" w:hAnsi="Doulos SIL" w:cs="Doulos SIL"/>
                <w:sz w:val="24"/>
                <w:szCs w:val="24"/>
              </w:rPr>
              <w:t>]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 xml:space="preserve"> 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a̯ɪ</w:t>
            </w:r>
            <w:proofErr w:type="spellEnd"/>
            <w:r>
              <w:rPr>
                <w:rFonts w:ascii="Doulos SIL" w:hAnsi="Doulos SIL" w:cs="Doulos SIL"/>
                <w:sz w:val="24"/>
                <w:szCs w:val="24"/>
              </w:rPr>
              <w:t>]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  <w:vMerge w:val="restart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i͜ɐ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hier</w:t>
            </w:r>
          </w:p>
        </w:tc>
        <w:tc>
          <w:tcPr>
            <w:tcW w:w="236" w:type="dxa"/>
            <w:vMerge w:val="restart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y͜ɐ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für</w:t>
            </w:r>
          </w:p>
        </w:tc>
      </w:tr>
      <w:tr w:rsidR="00AD14E4" w:rsidRPr="00831061" w:rsidTr="00AD14E4">
        <w:trPr>
          <w:cantSplit/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ascii="Doulos SIL" w:hAnsi="Doulos SIL" w:cs="Doulos SIL"/>
                <w:sz w:val="24"/>
                <w:szCs w:val="24"/>
                <w:lang w:val="en-US"/>
              </w:rPr>
              <w:t>[</w:t>
            </w:r>
            <w:r w:rsidRPr="00831061">
              <w:rPr>
                <w:rFonts w:ascii="Doulos SIL" w:hAnsi="Doulos SIL" w:cs="Doulos SIL"/>
                <w:sz w:val="24"/>
                <w:szCs w:val="24"/>
                <w:lang w:val="en-US"/>
              </w:rPr>
              <w:t>a͜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ʊ]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a̯ʊ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ɪ͜ɐ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Birke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ʏ͜ɐ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mürrisch</w:t>
            </w:r>
          </w:p>
        </w:tc>
      </w:tr>
      <w:tr w:rsidR="00AD14E4" w:rsidRPr="00831061" w:rsidTr="00AD14E4">
        <w:trPr>
          <w:cantSplit/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ɔ͜ɪ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ɔ̯ɪ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e͜ɐ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mehr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ø͜ɐ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stör</w:t>
            </w:r>
          </w:p>
        </w:tc>
      </w:tr>
      <w:tr w:rsidR="00AD14E4" w:rsidRPr="00831061" w:rsidTr="00AD14E4">
        <w:trPr>
          <w:cantSplit/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ʊ͜a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ʊa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̯]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u͜ɐ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stur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ʊ͜ɐ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knurr</w:t>
            </w:r>
          </w:p>
        </w:tc>
      </w:tr>
      <w:tr w:rsidR="00AD14E4" w:rsidRPr="00831061" w:rsidTr="00AD14E4">
        <w:trPr>
          <w:cantSplit/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ɪ͜a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ɪa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̯]</w:t>
            </w: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Merge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o͜ɐ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keepLines/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Ohr</w:t>
            </w:r>
            <w:r>
              <w:rPr>
                <w:rFonts w:ascii="Doulos SIL" w:hAnsi="Doulos SIL" w:cs="Doulos SIL"/>
                <w:sz w:val="24"/>
                <w:szCs w:val="24"/>
              </w:rPr>
              <w:t xml:space="preserve"> 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[o͜ːɐ]</w:t>
            </w:r>
            <w:r>
              <w:rPr>
                <w:rFonts w:ascii="Doulos SIL" w:hAnsi="Doulos SIL" w:cs="Doulos SIL"/>
                <w:sz w:val="24"/>
                <w:szCs w:val="24"/>
              </w:rPr>
              <w:t xml:space="preserve"> </w:t>
            </w: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oːɐ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̯]</w:t>
            </w:r>
          </w:p>
        </w:tc>
      </w:tr>
    </w:tbl>
    <w:p w:rsidR="00AD14E4" w:rsidRDefault="00AD14E4" w:rsidP="00AD14E4">
      <w:pPr>
        <w:pStyle w:val="berschrift3V"/>
        <w:numPr>
          <w:ilvl w:val="2"/>
          <w:numId w:val="1"/>
        </w:numPr>
      </w:pPr>
      <w:r>
        <w:t>Vokale - Triphthonge</w:t>
      </w:r>
    </w:p>
    <w:tbl>
      <w:tblPr>
        <w:tblStyle w:val="Tabellenraster"/>
        <w:tblW w:w="9829" w:type="dxa"/>
        <w:jc w:val="center"/>
        <w:tblLayout w:type="fixed"/>
        <w:tblLook w:val="00A0" w:firstRow="1" w:lastRow="0" w:firstColumn="1" w:lastColumn="0" w:noHBand="0" w:noVBand="0"/>
      </w:tblPr>
      <w:tblGrid>
        <w:gridCol w:w="1021"/>
        <w:gridCol w:w="2098"/>
        <w:gridCol w:w="236"/>
        <w:gridCol w:w="1021"/>
        <w:gridCol w:w="2098"/>
        <w:gridCol w:w="236"/>
        <w:gridCol w:w="1021"/>
        <w:gridCol w:w="2098"/>
      </w:tblGrid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aɪɐ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Eier</w:t>
            </w:r>
          </w:p>
        </w:tc>
        <w:tc>
          <w:tcPr>
            <w:tcW w:w="236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  <w:lang w:val="en-US"/>
              </w:rPr>
              <w:t>[a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ʊɐ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Bauer</w:t>
            </w:r>
          </w:p>
        </w:tc>
        <w:tc>
          <w:tcPr>
            <w:tcW w:w="236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[</w:t>
            </w:r>
            <w:proofErr w:type="spellStart"/>
            <w:r w:rsidRPr="00831061">
              <w:rPr>
                <w:rFonts w:ascii="Doulos SIL" w:hAnsi="Doulos SIL" w:cs="Doulos SIL"/>
                <w:sz w:val="24"/>
                <w:szCs w:val="24"/>
              </w:rPr>
              <w:t>ɔɪɐ</w:t>
            </w:r>
            <w:proofErr w:type="spellEnd"/>
            <w:r w:rsidRPr="00831061">
              <w:rPr>
                <w:rFonts w:ascii="Doulos SIL" w:hAnsi="Doulos SIL" w:cs="Doulos SIL"/>
                <w:sz w:val="24"/>
                <w:szCs w:val="24"/>
              </w:rPr>
              <w:t>]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Steuer</w:t>
            </w:r>
          </w:p>
        </w:tc>
      </w:tr>
    </w:tbl>
    <w:p w:rsidR="00AD14E4" w:rsidRDefault="00AD14E4" w:rsidP="00AD14E4">
      <w:pPr>
        <w:pStyle w:val="berschrift3V"/>
        <w:numPr>
          <w:ilvl w:val="2"/>
          <w:numId w:val="1"/>
        </w:numPr>
      </w:pPr>
      <w:proofErr w:type="spellStart"/>
      <w:r>
        <w:t>Diakritika</w:t>
      </w:r>
      <w:proofErr w:type="spellEnd"/>
    </w:p>
    <w:tbl>
      <w:tblPr>
        <w:tblStyle w:val="Tabellenraster"/>
        <w:tblW w:w="9829" w:type="dxa"/>
        <w:jc w:val="center"/>
        <w:tblLayout w:type="fixed"/>
        <w:tblLook w:val="00A0" w:firstRow="1" w:lastRow="0" w:firstColumn="1" w:lastColumn="0" w:noHBand="0" w:noVBand="0"/>
      </w:tblPr>
      <w:tblGrid>
        <w:gridCol w:w="1021"/>
        <w:gridCol w:w="2098"/>
        <w:gridCol w:w="236"/>
        <w:gridCol w:w="1021"/>
        <w:gridCol w:w="2098"/>
        <w:gridCol w:w="236"/>
        <w:gridCol w:w="1021"/>
        <w:gridCol w:w="2098"/>
      </w:tblGrid>
      <w:tr w:rsidR="00AD14E4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.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Silbe</w:t>
            </w:r>
          </w:p>
        </w:tc>
        <w:tc>
          <w:tcPr>
            <w:tcW w:w="236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ː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Länge</w:t>
            </w:r>
          </w:p>
        </w:tc>
        <w:tc>
          <w:tcPr>
            <w:tcW w:w="236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ˈ ˌ</w:t>
            </w:r>
          </w:p>
        </w:tc>
        <w:tc>
          <w:tcPr>
            <w:tcW w:w="2098" w:type="dxa"/>
            <w:vAlign w:val="center"/>
          </w:tcPr>
          <w:p w:rsidR="00AD14E4" w:rsidRPr="00831061" w:rsidRDefault="00AD14E4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 w:rsidRPr="00831061">
              <w:rPr>
                <w:rFonts w:ascii="Doulos SIL" w:hAnsi="Doulos SIL" w:cs="Doulos SIL"/>
                <w:sz w:val="24"/>
                <w:szCs w:val="24"/>
              </w:rPr>
              <w:t>Betonung</w:t>
            </w:r>
          </w:p>
        </w:tc>
      </w:tr>
      <w:tr w:rsidR="0078642B" w:rsidRPr="00831061" w:rsidTr="00AD14E4">
        <w:trPr>
          <w:trHeight w:val="284"/>
          <w:jc w:val="center"/>
        </w:trPr>
        <w:tc>
          <w:tcPr>
            <w:tcW w:w="1021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ascii="Doulos SIL" w:hAnsi="Doulos SIL" w:cs="Doulos SIL"/>
                <w:sz w:val="24"/>
                <w:szCs w:val="24"/>
              </w:rPr>
              <w:t>͜</w:t>
            </w:r>
          </w:p>
        </w:tc>
        <w:tc>
          <w:tcPr>
            <w:tcW w:w="2098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ascii="Doulos SIL" w:hAnsi="Doulos SIL" w:cs="Doulos SIL"/>
                <w:sz w:val="24"/>
                <w:szCs w:val="24"/>
              </w:rPr>
              <w:t>Diphthong-Zeichen</w:t>
            </w:r>
          </w:p>
        </w:tc>
        <w:tc>
          <w:tcPr>
            <w:tcW w:w="236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8642B" w:rsidRPr="00831061" w:rsidRDefault="0078642B" w:rsidP="00AD14E4">
            <w:pPr>
              <w:spacing w:line="360" w:lineRule="auto"/>
              <w:jc w:val="center"/>
              <w:rPr>
                <w:rFonts w:ascii="Doulos SIL" w:hAnsi="Doulos SIL" w:cs="Doulos SIL"/>
                <w:sz w:val="24"/>
                <w:szCs w:val="24"/>
              </w:rPr>
            </w:pPr>
          </w:p>
        </w:tc>
      </w:tr>
    </w:tbl>
    <w:p w:rsidR="00AD14E4" w:rsidRDefault="00AD14E4" w:rsidP="00AD14E4">
      <w:pPr>
        <w:pStyle w:val="berschrift2V"/>
        <w:numPr>
          <w:ilvl w:val="1"/>
          <w:numId w:val="1"/>
        </w:numPr>
      </w:pPr>
      <w:r>
        <w:t>Andere Zeichen</w:t>
      </w:r>
    </w:p>
    <w:p w:rsidR="00AD14E4" w:rsidRPr="005B5FD5" w:rsidRDefault="00AD14E4" w:rsidP="00AD14E4">
      <w:pPr>
        <w:rPr>
          <w:lang w:val="en-US"/>
        </w:rPr>
      </w:pPr>
      <w:r>
        <w:t>σ</w:t>
      </w:r>
      <w:r w:rsidRPr="005B5FD5">
        <w:rPr>
          <w:lang w:val="en-US"/>
        </w:rPr>
        <w:tab/>
      </w:r>
      <w:r w:rsidRPr="005B5FD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5FD5">
        <w:rPr>
          <w:lang w:val="en-US"/>
        </w:rPr>
        <w:tab/>
      </w:r>
      <w:proofErr w:type="spellStart"/>
      <w:r w:rsidRPr="005B5FD5">
        <w:rPr>
          <w:lang w:val="en-US"/>
        </w:rPr>
        <w:t>Silbe</w:t>
      </w:r>
      <w:proofErr w:type="spellEnd"/>
      <w:r w:rsidRPr="005B5FD5">
        <w:rPr>
          <w:lang w:val="en-US"/>
        </w:rPr>
        <w:t xml:space="preserve"> (in Arial)</w:t>
      </w:r>
    </w:p>
    <w:p w:rsidR="00AD14E4" w:rsidRPr="00792733" w:rsidRDefault="00AD14E4" w:rsidP="00AD14E4">
      <w:pPr>
        <w:rPr>
          <w:rFonts w:cs="Arial"/>
          <w:lang w:val="en-US"/>
        </w:rPr>
      </w:pPr>
      <w:r>
        <w:rPr>
          <w:rFonts w:cs="Arial"/>
        </w:rPr>
        <w:t>/ /</w:t>
      </w:r>
      <w:r w:rsidRPr="00792733">
        <w:rPr>
          <w:rFonts w:cs="Arial"/>
        </w:rPr>
        <w:tab/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proofErr w:type="spellStart"/>
      <w:r w:rsidRPr="00792733">
        <w:rPr>
          <w:rFonts w:cs="Arial"/>
          <w:lang w:val="en-US"/>
        </w:rPr>
        <w:t>Phonem</w:t>
      </w:r>
      <w:proofErr w:type="spellEnd"/>
    </w:p>
    <w:p w:rsidR="00AD14E4" w:rsidRPr="00792733" w:rsidRDefault="00AD14E4" w:rsidP="00AD14E4">
      <w:pPr>
        <w:rPr>
          <w:rFonts w:cs="Arial"/>
          <w:lang w:val="en-US"/>
        </w:rPr>
      </w:pPr>
      <w:r>
        <w:rPr>
          <w:rFonts w:cs="Arial"/>
        </w:rPr>
        <w:t>[ ]</w:t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r w:rsidRPr="00792733">
        <w:rPr>
          <w:rFonts w:cs="Arial"/>
          <w:lang w:val="en-US"/>
        </w:rPr>
        <w:tab/>
      </w:r>
      <w:proofErr w:type="spellStart"/>
      <w:r w:rsidRPr="00792733">
        <w:rPr>
          <w:rFonts w:cs="Arial"/>
          <w:lang w:val="en-US"/>
        </w:rPr>
        <w:t>Phon</w:t>
      </w:r>
      <w:proofErr w:type="spellEnd"/>
    </w:p>
    <w:p w:rsidR="00AD14E4" w:rsidRDefault="00AD14E4" w:rsidP="00AD14E4"/>
    <w:p w:rsidR="00AD14E4" w:rsidRDefault="00AD14E4" w:rsidP="00AD14E4">
      <w:pPr>
        <w:pStyle w:val="berschrift1V"/>
        <w:numPr>
          <w:ilvl w:val="0"/>
          <w:numId w:val="1"/>
        </w:numPr>
      </w:pPr>
      <w:r>
        <w:t>IPA (</w:t>
      </w:r>
      <w:proofErr w:type="spellStart"/>
      <w:r>
        <w:t>SILDoulosIPA</w:t>
      </w:r>
      <w:proofErr w:type="spellEnd"/>
      <w:r>
        <w:t>)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Alphabet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</w:t>
      </w:r>
      <w:r w:rsidRPr="00AF15A3">
        <w:rPr>
          <w:rFonts w:ascii="SILDoulosIPA" w:hAnsi="SILDoulosIPA"/>
        </w:rPr>
        <w:t>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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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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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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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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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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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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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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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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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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</w:t>
      </w:r>
      <w:r w:rsidRPr="00AF15A3">
        <w:rPr>
          <w:rFonts w:ascii="SILDoulosIPA" w:hAnsi="SILDoulosIPA"/>
        </w:rPr>
        <w:t>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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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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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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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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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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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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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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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</w:t>
      </w:r>
      <w:r w:rsidRPr="00AF15A3">
        <w:rPr>
          <w:rFonts w:ascii="SILDoulosIPA" w:hAnsi="SILDoulosIPA"/>
        </w:rPr>
        <w:t>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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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</w:t>
      </w:r>
      <w:r w:rsidRPr="00AF15A3">
        <w:rPr>
          <w:rFonts w:ascii="SILDoulosIPA" w:hAnsi="SILDoulosIPA"/>
        </w:rPr>
        <w:t>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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</w:t>
      </w:r>
      <w:r w:rsidRPr="00AF15A3">
        <w:rPr>
          <w:rFonts w:ascii="SILDoulosIPA" w:hAnsi="SILDoulosIPA"/>
        </w:rPr>
        <w:t>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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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</w:t>
      </w:r>
      <w:r w:rsidRPr="00AF15A3">
        <w:rPr>
          <w:rFonts w:ascii="SILDoulosIPA" w:hAnsi="SILDoulosIPA"/>
        </w:rPr>
        <w:t>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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</w:t>
      </w:r>
      <w:r w:rsidRPr="00AF15A3">
        <w:rPr>
          <w:rFonts w:ascii="SILDoulosIPA" w:hAnsi="SILDoulosIPA"/>
        </w:rPr>
        <w:t>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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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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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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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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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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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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</w:t>
      </w:r>
      <w:r w:rsidRPr="00AF15A3">
        <w:rPr>
          <w:rFonts w:ascii="SILDoulosIPA" w:hAnsi="SILDoulosIPA"/>
        </w:rPr>
        <w:t>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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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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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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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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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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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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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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</w:t>
      </w:r>
      <w:r w:rsidRPr="00AF15A3">
        <w:rPr>
          <w:rFonts w:ascii="SILDoulosIPA" w:hAnsi="SILDoulosIPA"/>
        </w:rPr>
        <w:t>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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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proofErr w:type="spellStart"/>
      <w:r>
        <w:t>Diakritika</w:t>
      </w:r>
      <w:proofErr w:type="spellEnd"/>
      <w:r>
        <w:t xml:space="preserve"> und andere Zeichen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</w:t>
      </w:r>
      <w:r w:rsidRPr="005B5FD5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</w:t>
      </w:r>
      <w:r w:rsidRPr="00AF15A3">
        <w:rPr>
          <w:rFonts w:ascii="SILDoulosIPA" w:hAnsi="SILDoulosIPA"/>
        </w:rPr>
        <w:t></w:t>
      </w:r>
      <w:r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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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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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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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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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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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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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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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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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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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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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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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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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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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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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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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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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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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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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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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</w:t>
      </w:r>
    </w:p>
    <w:p w:rsidR="00AD14E4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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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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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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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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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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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</w:t>
      </w:r>
    </w:p>
    <w:p w:rsidR="00AD14E4" w:rsidRDefault="00AD14E4" w:rsidP="00AD14E4"/>
    <w:p w:rsidR="00AD14E4" w:rsidRPr="00AD14E4" w:rsidRDefault="00AD14E4" w:rsidP="00AD14E4">
      <w:r>
        <w:t>σ</w:t>
      </w:r>
      <w:r w:rsidRPr="00AD14E4">
        <w:tab/>
      </w:r>
      <w:r w:rsidRPr="00AD14E4">
        <w:tab/>
      </w:r>
      <w:r w:rsidRPr="00AD14E4">
        <w:tab/>
      </w:r>
      <w:r w:rsidRPr="00AD14E4">
        <w:tab/>
      </w:r>
      <w:r w:rsidRPr="00AD14E4">
        <w:tab/>
        <w:t>Silbe (in Arial)</w:t>
      </w:r>
    </w:p>
    <w:p w:rsidR="00AD14E4" w:rsidRPr="00AD14E4" w:rsidRDefault="00AD14E4" w:rsidP="00AD14E4">
      <w:r>
        <w:rPr>
          <w:rFonts w:ascii="SILDoulosIPA" w:hAnsi="SILDoulosIPA"/>
        </w:rPr>
        <w:sym w:font="SILDoulos IPA93" w:char="F02F"/>
      </w:r>
      <w:r>
        <w:rPr>
          <w:rFonts w:ascii="SILDoulosIPA" w:hAnsi="SILDoulosIPA"/>
        </w:rPr>
        <w:t></w:t>
      </w:r>
      <w:r>
        <w:rPr>
          <w:rFonts w:ascii="SILDoulosIPA" w:hAnsi="SILDoulosIPA"/>
        </w:rPr>
        <w:sym w:font="SILDoulos IPA93" w:char="F02F"/>
      </w:r>
      <w:r>
        <w:tab/>
      </w:r>
      <w:r w:rsidRPr="00AD14E4">
        <w:rPr>
          <w:rFonts w:ascii="SILDoulosIPA" w:hAnsi="SILDoulosIPA"/>
        </w:rPr>
        <w:tab/>
      </w:r>
      <w:r w:rsidRPr="00AD14E4">
        <w:rPr>
          <w:rFonts w:ascii="SILDoulosIPA" w:hAnsi="SILDoulosIPA"/>
        </w:rPr>
        <w:tab/>
      </w:r>
      <w:r w:rsidRPr="00AD14E4">
        <w:tab/>
      </w:r>
      <w:r w:rsidRPr="00AD14E4">
        <w:tab/>
        <w:t>Phonem</w:t>
      </w:r>
    </w:p>
    <w:p w:rsidR="00AD14E4" w:rsidRPr="00AD14E4" w:rsidRDefault="00AD14E4" w:rsidP="00AD14E4">
      <w:r w:rsidRPr="005B5FD5"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</w:t>
      </w:r>
      <w:r w:rsidRPr="00AD14E4">
        <w:tab/>
      </w:r>
      <w:r w:rsidRPr="00AD14E4">
        <w:tab/>
      </w:r>
      <w:r w:rsidRPr="00AD14E4">
        <w:tab/>
      </w:r>
      <w:r w:rsidRPr="00AD14E4">
        <w:tab/>
      </w:r>
      <w:r w:rsidRPr="00AD14E4">
        <w:tab/>
        <w:t>Phon</w:t>
      </w:r>
    </w:p>
    <w:p w:rsidR="00AD14E4" w:rsidRPr="00AD14E4" w:rsidRDefault="00AD14E4" w:rsidP="00AD14E4">
      <w:pPr>
        <w:rPr>
          <w:rFonts w:ascii="SILDoulosIPA" w:hAnsi="SILDoulosIPA"/>
        </w:rPr>
      </w:pP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Affrikaten (Bsp. Pfennig, Blitz, Cello, Job):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</w:t>
      </w:r>
      <w:r w:rsidRPr="00AF15A3">
        <w:rPr>
          <w:rFonts w:ascii="SILDoulosIPA" w:hAnsi="SILDoulosIPA"/>
        </w:rPr>
        <w:t></w:t>
      </w:r>
      <w:r w:rsidRPr="00AF15A3">
        <w:rPr>
          <w:rFonts w:ascii="SILDoulosIPA" w:hAnsi="SILDoulosIPA"/>
        </w:rPr>
        <w:t>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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</w:t>
      </w:r>
      <w:r w:rsidRPr="00AF15A3">
        <w:rPr>
          <w:rFonts w:ascii="SILDoulosIPA" w:hAnsi="SILDoulosIPA"/>
        </w:rPr>
        <w:t></w:t>
      </w:r>
      <w:r w:rsidRPr="00AF15A3">
        <w:rPr>
          <w:rFonts w:ascii="SILDoulosIPA" w:hAnsi="SILDoulosIPA"/>
        </w:rPr>
        <w:t>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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</w:t>
      </w:r>
      <w:r w:rsidRPr="00AF15A3">
        <w:rPr>
          <w:rFonts w:ascii="SILDoulosIPA" w:hAnsi="SILDoulosIPA"/>
        </w:rPr>
        <w:t></w:t>
      </w:r>
      <w:r w:rsidRPr="00AF15A3">
        <w:rPr>
          <w:rFonts w:ascii="SILDoulosIPA" w:hAnsi="SILDoulosIPA"/>
        </w:rPr>
        <w:t>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</w:t>
      </w:r>
      <w:r w:rsidRPr="00AF15A3">
        <w:rPr>
          <w:rFonts w:ascii="SILDoulosIPA" w:hAnsi="SILDoulosIPA"/>
        </w:rPr>
        <w:t></w:t>
      </w:r>
      <w:r w:rsidRPr="00AF15A3">
        <w:rPr>
          <w:rFonts w:ascii="SILDoulosIPA" w:hAnsi="SILDoulosIPA"/>
        </w:rPr>
        <w:t></w:t>
      </w:r>
      <w:r w:rsidRPr="00AF15A3">
        <w:rPr>
          <w:rFonts w:ascii="SILDoulosIPA" w:hAnsi="SILDoulosIPA"/>
        </w:rPr>
        <w:t>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Nasalvokale (Bsp. Gourmand, Balkon, Teint, Parfum):</w:t>
      </w:r>
    </w:p>
    <w:p w:rsidR="00AD14E4" w:rsidRPr="00AF15A3" w:rsidRDefault="00AD14E4" w:rsidP="00AD14E4">
      <w:pPr>
        <w:rPr>
          <w:rFonts w:ascii="SILDoulosIPA" w:hAnsi="SILDoulosIPA"/>
        </w:rPr>
      </w:pPr>
      <w:r w:rsidRPr="00AF15A3">
        <w:rPr>
          <w:rFonts w:ascii="SILDoulosIPA" w:hAnsi="SILDoulosIPA"/>
        </w:rPr>
        <w:t></w:t>
      </w:r>
      <w:r w:rsidRPr="00AF15A3">
        <w:rPr>
          <w:rFonts w:ascii="SILDoulosIPA" w:hAnsi="SILDoulosIPA"/>
        </w:rPr>
        <w:t>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</w:t>
      </w:r>
      <w:r w:rsidRPr="00AF15A3">
        <w:rPr>
          <w:rFonts w:ascii="SILDoulosIPA" w:hAnsi="SILDoulosIPA"/>
        </w:rPr>
        <w:t>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</w:t>
      </w:r>
      <w:r w:rsidRPr="00AF15A3">
        <w:rPr>
          <w:rFonts w:ascii="SILDoulosIPA" w:hAnsi="SILDoulosIPA"/>
        </w:rPr>
        <w:t></w:t>
      </w:r>
      <w:r w:rsidRPr="00AF15A3">
        <w:rPr>
          <w:rFonts w:ascii="SILDoulosIPA" w:hAnsi="SILDoulosIPA"/>
        </w:rPr>
        <w:t></w:t>
      </w:r>
      <w:r w:rsidRPr="00AF15A3">
        <w:rPr>
          <w:rFonts w:ascii="SILDoulosIPA" w:hAnsi="SILDoulosIPA"/>
        </w:rPr>
        <w:t></w:t>
      </w:r>
      <w:r w:rsidRPr="00AF15A3">
        <w:rPr>
          <w:rFonts w:ascii="SILDoulosIPA" w:hAnsi="SILDoulosIPA"/>
        </w:rPr>
        <w:t>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Diphthonge steigend (Bsp. Zeit, Rauch, euch):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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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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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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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 xml:space="preserve">Diphthonge fallend (Bsp. </w:t>
      </w:r>
      <w:proofErr w:type="spellStart"/>
      <w:r>
        <w:t>liep</w:t>
      </w:r>
      <w:proofErr w:type="spellEnd"/>
      <w:r>
        <w:t xml:space="preserve">, </w:t>
      </w:r>
      <w:proofErr w:type="spellStart"/>
      <w:r>
        <w:t>guat</w:t>
      </w:r>
      <w:proofErr w:type="spellEnd"/>
      <w:r>
        <w:t>):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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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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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Diphthonge zentralisierend (Bsp. hier, Birke, mehr, stur, für, mürrisch, stör, knurr, Ohr):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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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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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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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</w:t>
      </w:r>
      <w:r w:rsidRPr="005B5FD5">
        <w:rPr>
          <w:rFonts w:ascii="SILDoulosIPA" w:hAnsi="SILDoulosIPA"/>
        </w:rPr>
        <w:t>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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Triphthonge (Bsp. Eier, Steuer, Bauer):</w:t>
      </w:r>
    </w:p>
    <w:p w:rsidR="00AD14E4" w:rsidRPr="005B5FD5" w:rsidRDefault="00AD14E4" w:rsidP="00AD14E4">
      <w:pPr>
        <w:rPr>
          <w:rFonts w:ascii="SILDoulosIPA" w:hAnsi="SILDoulosIPA"/>
        </w:rPr>
      </w:pPr>
      <w:r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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</w:t>
      </w:r>
      <w:r>
        <w:rPr>
          <w:rFonts w:ascii="SILDoulosIPA" w:hAnsi="SILDoulosIPA"/>
        </w:rPr>
        <w:t></w:t>
      </w:r>
    </w:p>
    <w:p w:rsidR="00AD14E4" w:rsidRDefault="00AD14E4" w:rsidP="00AD14E4">
      <w:pPr>
        <w:pStyle w:val="berschrift2V"/>
        <w:numPr>
          <w:ilvl w:val="1"/>
          <w:numId w:val="1"/>
        </w:numPr>
      </w:pPr>
      <w:r>
        <w:t>Beispiele: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</w:t>
      </w:r>
      <w:r w:rsidRPr="005B5FD5">
        <w:rPr>
          <w:rFonts w:ascii="SILDoulosIPA" w:hAnsi="SILDoulosIPA"/>
        </w:rPr>
        <w:t>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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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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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</w:t>
      </w:r>
    </w:p>
    <w:p w:rsidR="00AD14E4" w:rsidRPr="005B5FD5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</w:t>
      </w:r>
      <w:r w:rsidRPr="005B5FD5">
        <w:rPr>
          <w:rFonts w:ascii="SILDoulosIPA" w:hAnsi="SILDoulosIPA"/>
        </w:rPr>
        <w:t></w:t>
      </w:r>
      <w:r w:rsidRPr="005B5FD5">
        <w:rPr>
          <w:rFonts w:ascii="SILDoulosIPA" w:hAnsi="SILDoulosIPA"/>
        </w:rPr>
        <w:t></w:t>
      </w:r>
      <w:r w:rsidRPr="005B5FD5">
        <w:rPr>
          <w:rFonts w:ascii="SILDoulosIPA" w:hAnsi="SILDoulosIPA"/>
        </w:rPr>
        <w:t>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</w:t>
      </w:r>
      <w:r w:rsidRPr="005B5FD5">
        <w:rPr>
          <w:rFonts w:ascii="SILDoulosIPA" w:hAnsi="SILDoulosIPA"/>
        </w:rPr>
        <w:t></w:t>
      </w:r>
      <w:r w:rsidRPr="005B5FD5">
        <w:rPr>
          <w:rFonts w:ascii="SILDoulosIPA" w:hAnsi="SILDoulosIPA"/>
        </w:rPr>
        <w:t></w:t>
      </w:r>
      <w:r w:rsidRPr="005B5FD5">
        <w:rPr>
          <w:rFonts w:ascii="SILDoulosIPA" w:hAnsi="SILDoulosIPA"/>
        </w:rPr>
        <w:t></w:t>
      </w:r>
    </w:p>
    <w:p w:rsidR="00AD14E4" w:rsidRDefault="00AD14E4" w:rsidP="00AD14E4">
      <w:pPr>
        <w:rPr>
          <w:rFonts w:ascii="SILDoulosIPA" w:hAnsi="SILDoulosIPA"/>
        </w:rPr>
      </w:pPr>
      <w:r w:rsidRPr="005B5FD5">
        <w:rPr>
          <w:rFonts w:ascii="SILDoulosIPA" w:hAnsi="SILDoulosIPA"/>
        </w:rPr>
        <w:t></w:t>
      </w:r>
      <w:r w:rsidRPr="005B5FD5">
        <w:rPr>
          <w:rFonts w:ascii="SILDoulosIPA" w:hAnsi="SILDoulosIPA"/>
        </w:rPr>
        <w:t>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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</w:t>
      </w:r>
      <w:r w:rsidRPr="005B5FD5">
        <w:rPr>
          <w:rFonts w:ascii="SILDoulosIPA" w:hAnsi="SILDoulosIPA"/>
        </w:rPr>
        <w:t></w:t>
      </w:r>
      <w:r w:rsidRPr="005B5FD5">
        <w:rPr>
          <w:rFonts w:ascii="SILDoulosIPA" w:hAnsi="SILDoulosIPA"/>
        </w:rPr>
        <w:t></w:t>
      </w:r>
      <w:r w:rsidRPr="005B5FD5">
        <w:rPr>
          <w:rFonts w:ascii="SILDoulosIPA" w:hAnsi="SILDoulosIPA"/>
        </w:rPr>
        <w:t>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</w:t>
      </w:r>
      <w:r w:rsidRPr="005B5FD5">
        <w:rPr>
          <w:rFonts w:ascii="SILDoulosIPA" w:hAnsi="SILDoulosIPA"/>
        </w:rPr>
        <w:t></w:t>
      </w:r>
      <w:r w:rsidRPr="005B5FD5">
        <w:rPr>
          <w:rFonts w:ascii="SILDoulosIPA" w:hAnsi="SILDoulosIPA"/>
        </w:rPr>
        <w:t></w:t>
      </w:r>
      <w:r w:rsidRPr="005B5FD5">
        <w:rPr>
          <w:rFonts w:ascii="SILDoulosIPA" w:hAnsi="SILDoulosIPA"/>
        </w:rPr>
        <w:t></w:t>
      </w:r>
      <w:r w:rsidRPr="005B5FD5">
        <w:rPr>
          <w:rFonts w:ascii="SILDoulosIPA" w:hAnsi="SILDoulosIPA"/>
        </w:rPr>
        <w:t></w:t>
      </w:r>
      <w:r w:rsidRPr="005B5FD5">
        <w:rPr>
          <w:rFonts w:ascii="SILDoulosIPA" w:hAnsi="SILDoulosIPA"/>
        </w:rPr>
        <w:t></w:t>
      </w:r>
      <w:r w:rsidRPr="005B5FD5">
        <w:rPr>
          <w:rFonts w:ascii="SILDoulosIPA" w:hAnsi="SILDoulosIPA"/>
        </w:rPr>
        <w:t></w:t>
      </w:r>
      <w:r w:rsidRPr="005B5FD5">
        <w:rPr>
          <w:rFonts w:ascii="SILDoulosIPA" w:hAnsi="SILDoulosIPA"/>
        </w:rPr>
        <w:t></w:t>
      </w:r>
      <w:r w:rsidRPr="005B5FD5">
        <w:rPr>
          <w:rFonts w:ascii="SILDoulosIPA" w:hAnsi="SILDoulosIPA"/>
        </w:rPr>
        <w:t></w:t>
      </w:r>
      <w:r w:rsidRPr="005B5FD5">
        <w:rPr>
          <w:rFonts w:ascii="SILDoulosIPA" w:hAnsi="SILDoulosIPA"/>
        </w:rPr>
        <w:t></w:t>
      </w:r>
    </w:p>
    <w:p w:rsidR="00AD14E4" w:rsidRDefault="00AD14E4" w:rsidP="00AD14E4"/>
    <w:sectPr w:rsidR="00AD14E4" w:rsidSect="00EF6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EE" w:rsidRDefault="00DC00EE" w:rsidP="00F85867">
      <w:r>
        <w:separator/>
      </w:r>
    </w:p>
  </w:endnote>
  <w:endnote w:type="continuationSeparator" w:id="0">
    <w:p w:rsidR="00DC00EE" w:rsidRDefault="00DC00EE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borWi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Manuscript IPA9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ILDoulos IPA9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LDoulos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027678"/>
      <w:docPartObj>
        <w:docPartGallery w:val="Page Numbers (Bottom of Page)"/>
        <w:docPartUnique/>
      </w:docPartObj>
    </w:sdtPr>
    <w:sdtEndPr/>
    <w:sdtContent>
      <w:p w:rsidR="00AD14E4" w:rsidRDefault="00AD14E4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57CD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AD14E4" w:rsidRDefault="00AD14E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725569"/>
      <w:docPartObj>
        <w:docPartGallery w:val="Page Numbers (Bottom of Page)"/>
        <w:docPartUnique/>
      </w:docPartObj>
    </w:sdtPr>
    <w:sdtEndPr/>
    <w:sdtContent>
      <w:p w:rsidR="00AD14E4" w:rsidRDefault="00AD14E4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57CD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AD14E4" w:rsidRDefault="00AD14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EE" w:rsidRDefault="00DC00EE" w:rsidP="00F85867">
      <w:r>
        <w:separator/>
      </w:r>
    </w:p>
  </w:footnote>
  <w:footnote w:type="continuationSeparator" w:id="0">
    <w:p w:rsidR="00DC00EE" w:rsidRDefault="00DC00EE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4E4" w:rsidRPr="007C6BFF" w:rsidRDefault="00DC00EE">
    <w:pPr>
      <w:pStyle w:val="HeaderLeft"/>
      <w:jc w:val="right"/>
      <w:rPr>
        <w:rFonts w:cs="Arial"/>
      </w:rPr>
    </w:pPr>
    <w:sdt>
      <w:sdtPr>
        <w:rPr>
          <w:rFonts w:cs="Arial"/>
        </w:rPr>
        <w:alias w:val="Titel"/>
        <w:id w:val="11119332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D14E4">
          <w:rPr>
            <w:rFonts w:cs="Arial"/>
          </w:rPr>
          <w:t>Vorlagen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4E4" w:rsidRPr="009A3541" w:rsidRDefault="00DC00EE">
    <w:pPr>
      <w:pStyle w:val="HeaderLeft"/>
      <w:jc w:val="right"/>
      <w:rPr>
        <w:rFonts w:cs="Arial"/>
        <w:lang w:val="es-ES_tradnl"/>
      </w:rPr>
    </w:pPr>
    <w:sdt>
      <w:sdtPr>
        <w:rPr>
          <w:rFonts w:cs="Arial"/>
          <w:lang w:val="es-ES_tradnl"/>
        </w:rPr>
        <w:alias w:val="Titel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D14E4" w:rsidRPr="009A3541">
          <w:rPr>
            <w:rFonts w:cs="Arial"/>
            <w:lang w:val="es-ES_tradnl"/>
          </w:rPr>
          <w:t>Vorlagen</w:t>
        </w:r>
      </w:sdtContent>
    </w:sdt>
  </w:p>
  <w:p w:rsidR="00AD14E4" w:rsidRPr="009A3541" w:rsidRDefault="00AD14E4" w:rsidP="00EF6983">
    <w:pPr>
      <w:pStyle w:val="Kopfzeile"/>
      <w:jc w:val="right"/>
      <w:rPr>
        <w:sz w:val="16"/>
        <w:szCs w:val="16"/>
        <w:lang w:val="es-ES_tradnl"/>
      </w:rPr>
    </w:pPr>
    <w:r w:rsidRPr="009A3541">
      <w:rPr>
        <w:sz w:val="16"/>
        <w:szCs w:val="16"/>
        <w:lang w:val="es-ES_tradnl"/>
      </w:rPr>
      <w:t>Antonio Machicao y Priemer</w:t>
    </w:r>
  </w:p>
  <w:p w:rsidR="00AD14E4" w:rsidRPr="009A3541" w:rsidRDefault="00AD14E4" w:rsidP="00EF6983">
    <w:pPr>
      <w:pStyle w:val="Kopfzeile"/>
      <w:jc w:val="right"/>
      <w:rPr>
        <w:sz w:val="16"/>
        <w:szCs w:val="16"/>
        <w:lang w:val="es-ES_tradnl"/>
      </w:rPr>
    </w:pPr>
    <w:r w:rsidRPr="009A3541">
      <w:rPr>
        <w:sz w:val="16"/>
        <w:szCs w:val="16"/>
        <w:lang w:val="es-ES_tradnl"/>
      </w:rPr>
      <w:t>mapriema@hu-berlin.de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970"/>
    <w:multiLevelType w:val="multilevel"/>
    <w:tmpl w:val="718473E0"/>
    <w:styleLink w:val="berschriftenListeV"/>
    <w:lvl w:ilvl="0">
      <w:start w:val="1"/>
      <w:numFmt w:val="decimal"/>
      <w:pStyle w:val="berschrift1V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berschrift2V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berschrift3V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pStyle w:val="berschrift4V"/>
      <w:lvlText w:val="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069B15DE"/>
    <w:multiLevelType w:val="multilevel"/>
    <w:tmpl w:val="76D8D640"/>
    <w:numStyleLink w:val="StrichListeV"/>
  </w:abstractNum>
  <w:abstractNum w:abstractNumId="2">
    <w:nsid w:val="12DB2244"/>
    <w:multiLevelType w:val="multilevel"/>
    <w:tmpl w:val="76D8D640"/>
    <w:numStyleLink w:val="StrichListeV"/>
  </w:abstractNum>
  <w:abstractNum w:abstractNumId="3">
    <w:nsid w:val="206B60D7"/>
    <w:multiLevelType w:val="multilevel"/>
    <w:tmpl w:val="76D8D640"/>
    <w:numStyleLink w:val="StrichListeV"/>
  </w:abstractNum>
  <w:abstractNum w:abstractNumId="4">
    <w:nsid w:val="21B30428"/>
    <w:multiLevelType w:val="multilevel"/>
    <w:tmpl w:val="76D8D640"/>
    <w:numStyleLink w:val="StrichListeV"/>
  </w:abstractNum>
  <w:abstractNum w:abstractNumId="5">
    <w:nsid w:val="22221899"/>
    <w:multiLevelType w:val="multilevel"/>
    <w:tmpl w:val="76D8D640"/>
    <w:numStyleLink w:val="StrichListeV"/>
  </w:abstractNum>
  <w:abstractNum w:abstractNumId="6">
    <w:nsid w:val="33435692"/>
    <w:multiLevelType w:val="multilevel"/>
    <w:tmpl w:val="76D8D640"/>
    <w:styleLink w:val="StrichListeV"/>
    <w:lvl w:ilvl="0">
      <w:start w:val="1"/>
      <w:numFmt w:val="bullet"/>
      <w:lvlText w:val="–"/>
      <w:lvlJc w:val="left"/>
      <w:pPr>
        <w:tabs>
          <w:tab w:val="num" w:pos="737"/>
        </w:tabs>
        <w:ind w:left="737" w:hanging="283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  <w:sz w:val="20"/>
      </w:rPr>
    </w:lvl>
    <w:lvl w:ilvl="2">
      <w:start w:val="1"/>
      <w:numFmt w:val="bullet"/>
      <w:lvlText w:val="–"/>
      <w:lvlJc w:val="left"/>
      <w:pPr>
        <w:tabs>
          <w:tab w:val="num" w:pos="1304"/>
        </w:tabs>
        <w:ind w:left="1304" w:hanging="283"/>
      </w:pPr>
      <w:rPr>
        <w:rFonts w:ascii="Times New Roman" w:hAnsi="Times New Roman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6E06A9"/>
    <w:multiLevelType w:val="multilevel"/>
    <w:tmpl w:val="76D8D640"/>
    <w:numStyleLink w:val="StrichListeV"/>
  </w:abstractNum>
  <w:abstractNum w:abstractNumId="8">
    <w:nsid w:val="3A336884"/>
    <w:multiLevelType w:val="multilevel"/>
    <w:tmpl w:val="76D8D640"/>
    <w:numStyleLink w:val="StrichListeV"/>
  </w:abstractNum>
  <w:abstractNum w:abstractNumId="9">
    <w:nsid w:val="4229642C"/>
    <w:multiLevelType w:val="multilevel"/>
    <w:tmpl w:val="76D8D640"/>
    <w:numStyleLink w:val="StrichListeV"/>
  </w:abstractNum>
  <w:abstractNum w:abstractNumId="10">
    <w:nsid w:val="48A77BE3"/>
    <w:multiLevelType w:val="multilevel"/>
    <w:tmpl w:val="71DEDEDC"/>
    <w:styleLink w:val="BeispielListeV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6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9267DB0"/>
    <w:multiLevelType w:val="multilevel"/>
    <w:tmpl w:val="76D8D640"/>
    <w:numStyleLink w:val="StrichListeV"/>
  </w:abstractNum>
  <w:abstractNum w:abstractNumId="12">
    <w:nsid w:val="505C24C8"/>
    <w:multiLevelType w:val="multilevel"/>
    <w:tmpl w:val="76D8D640"/>
    <w:numStyleLink w:val="StrichListeV"/>
  </w:abstractNum>
  <w:abstractNum w:abstractNumId="13">
    <w:nsid w:val="5D07105E"/>
    <w:multiLevelType w:val="multilevel"/>
    <w:tmpl w:val="718473E0"/>
    <w:numStyleLink w:val="berschriftenListeV"/>
  </w:abstractNum>
  <w:abstractNum w:abstractNumId="14">
    <w:nsid w:val="61A5437D"/>
    <w:multiLevelType w:val="multilevel"/>
    <w:tmpl w:val="76D8D640"/>
    <w:numStyleLink w:val="StrichListeV"/>
  </w:abstractNum>
  <w:abstractNum w:abstractNumId="15">
    <w:nsid w:val="645D181E"/>
    <w:multiLevelType w:val="multilevel"/>
    <w:tmpl w:val="76D8D640"/>
    <w:numStyleLink w:val="StrichListeV"/>
  </w:abstractNum>
  <w:abstractNum w:abstractNumId="16">
    <w:nsid w:val="74437339"/>
    <w:multiLevelType w:val="multilevel"/>
    <w:tmpl w:val="72E4F26C"/>
    <w:lvl w:ilvl="0">
      <w:start w:val="1"/>
      <w:numFmt w:val="lowerRoman"/>
      <w:pStyle w:val="Listenabsatz"/>
      <w:lvlText w:val="%1.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  <w:lvlOverride w:ilvl="0">
      <w:lvl w:ilvl="0">
        <w:start w:val="1"/>
        <w:numFmt w:val="decimal"/>
        <w:pStyle w:val="berschrift1V"/>
        <w:lvlText w:val="%1.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V"/>
        <w:lvlText w:val="%1.%2.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V"/>
        <w:lvlText w:val="%1.%2.%3.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none"/>
        <w:pStyle w:val="berschrift4V"/>
        <w:lvlText w:val="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9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1440"/>
        </w:pPr>
        <w:rPr>
          <w:rFonts w:hint="default"/>
        </w:rPr>
      </w:lvl>
    </w:lvlOverride>
  </w:num>
  <w:num w:numId="2">
    <w:abstractNumId w:val="9"/>
  </w:num>
  <w:num w:numId="3">
    <w:abstractNumId w:val="5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3"/>
    <w:lvlOverride w:ilvl="0">
      <w:lvl w:ilvl="0">
        <w:start w:val="1"/>
        <w:numFmt w:val="decimal"/>
        <w:pStyle w:val="berschrift1V"/>
        <w:lvlText w:val="%1.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V"/>
        <w:lvlText w:val="%1.%2.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V"/>
        <w:lvlText w:val="%1.%2.%3.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none"/>
        <w:pStyle w:val="berschrift4V"/>
        <w:lvlText w:val="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9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40" w:hanging="1440"/>
        </w:pPr>
        <w:rPr>
          <w:rFonts w:hint="default"/>
        </w:rPr>
      </w:lvl>
    </w:lvlOverride>
  </w:num>
  <w:num w:numId="10">
    <w:abstractNumId w:val="16"/>
  </w:num>
  <w:num w:numId="11">
    <w:abstractNumId w:val="7"/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  <w:num w:numId="16">
    <w:abstractNumId w:val="15"/>
  </w:num>
  <w:num w:numId="17">
    <w:abstractNumId w:val="11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CA"/>
    <w:rsid w:val="000038F6"/>
    <w:rsid w:val="00007354"/>
    <w:rsid w:val="000213DE"/>
    <w:rsid w:val="000706A1"/>
    <w:rsid w:val="000934FC"/>
    <w:rsid w:val="00094239"/>
    <w:rsid w:val="000B28AA"/>
    <w:rsid w:val="00144A22"/>
    <w:rsid w:val="00155197"/>
    <w:rsid w:val="001E25F6"/>
    <w:rsid w:val="001E43D0"/>
    <w:rsid w:val="00266203"/>
    <w:rsid w:val="00276CEC"/>
    <w:rsid w:val="0028102F"/>
    <w:rsid w:val="002B78A9"/>
    <w:rsid w:val="002C69C4"/>
    <w:rsid w:val="0037679E"/>
    <w:rsid w:val="003C357A"/>
    <w:rsid w:val="003D26C5"/>
    <w:rsid w:val="00423ECA"/>
    <w:rsid w:val="00466C79"/>
    <w:rsid w:val="004775EC"/>
    <w:rsid w:val="00494047"/>
    <w:rsid w:val="004C5D49"/>
    <w:rsid w:val="00505583"/>
    <w:rsid w:val="00506E15"/>
    <w:rsid w:val="00520F53"/>
    <w:rsid w:val="00565FFB"/>
    <w:rsid w:val="00580729"/>
    <w:rsid w:val="005B3FFA"/>
    <w:rsid w:val="005B5FD5"/>
    <w:rsid w:val="005C5C0B"/>
    <w:rsid w:val="005E07CF"/>
    <w:rsid w:val="005F3AA8"/>
    <w:rsid w:val="00607DE9"/>
    <w:rsid w:val="00613F91"/>
    <w:rsid w:val="006617BE"/>
    <w:rsid w:val="00683704"/>
    <w:rsid w:val="006975EE"/>
    <w:rsid w:val="006A23FA"/>
    <w:rsid w:val="006B279B"/>
    <w:rsid w:val="006B2946"/>
    <w:rsid w:val="006F3274"/>
    <w:rsid w:val="006F4BF5"/>
    <w:rsid w:val="0070388B"/>
    <w:rsid w:val="00714ED4"/>
    <w:rsid w:val="0072088E"/>
    <w:rsid w:val="00724876"/>
    <w:rsid w:val="00731362"/>
    <w:rsid w:val="00731BED"/>
    <w:rsid w:val="007738A1"/>
    <w:rsid w:val="00774F0F"/>
    <w:rsid w:val="0078642B"/>
    <w:rsid w:val="00791D16"/>
    <w:rsid w:val="007B1534"/>
    <w:rsid w:val="007B169A"/>
    <w:rsid w:val="007B3A1E"/>
    <w:rsid w:val="007C6BFF"/>
    <w:rsid w:val="007F4C9D"/>
    <w:rsid w:val="00812B1E"/>
    <w:rsid w:val="008315D1"/>
    <w:rsid w:val="008A0A7C"/>
    <w:rsid w:val="008B3A4A"/>
    <w:rsid w:val="008E4D98"/>
    <w:rsid w:val="00944A80"/>
    <w:rsid w:val="00961A93"/>
    <w:rsid w:val="009A3541"/>
    <w:rsid w:val="009A6227"/>
    <w:rsid w:val="009C7862"/>
    <w:rsid w:val="00A030D7"/>
    <w:rsid w:val="00A32C06"/>
    <w:rsid w:val="00A67F02"/>
    <w:rsid w:val="00A70BBD"/>
    <w:rsid w:val="00A76EC3"/>
    <w:rsid w:val="00A9232A"/>
    <w:rsid w:val="00AD14E4"/>
    <w:rsid w:val="00AF15A3"/>
    <w:rsid w:val="00B06BB3"/>
    <w:rsid w:val="00B104E4"/>
    <w:rsid w:val="00B3236B"/>
    <w:rsid w:val="00B52EAF"/>
    <w:rsid w:val="00B75961"/>
    <w:rsid w:val="00B838E6"/>
    <w:rsid w:val="00B9044B"/>
    <w:rsid w:val="00BA6BFB"/>
    <w:rsid w:val="00BB209D"/>
    <w:rsid w:val="00BD17D0"/>
    <w:rsid w:val="00BE4DA3"/>
    <w:rsid w:val="00BF3307"/>
    <w:rsid w:val="00C123D4"/>
    <w:rsid w:val="00C2076D"/>
    <w:rsid w:val="00C55203"/>
    <w:rsid w:val="00C76692"/>
    <w:rsid w:val="00D06A94"/>
    <w:rsid w:val="00D1122D"/>
    <w:rsid w:val="00D20F61"/>
    <w:rsid w:val="00D37514"/>
    <w:rsid w:val="00D6069D"/>
    <w:rsid w:val="00D61913"/>
    <w:rsid w:val="00D85B80"/>
    <w:rsid w:val="00D92A7D"/>
    <w:rsid w:val="00DC00EE"/>
    <w:rsid w:val="00DC30CE"/>
    <w:rsid w:val="00DC5EAE"/>
    <w:rsid w:val="00DD4DB1"/>
    <w:rsid w:val="00E12811"/>
    <w:rsid w:val="00E2473F"/>
    <w:rsid w:val="00E7480B"/>
    <w:rsid w:val="00EB0652"/>
    <w:rsid w:val="00EF6983"/>
    <w:rsid w:val="00EF78AF"/>
    <w:rsid w:val="00F273A6"/>
    <w:rsid w:val="00F40E4E"/>
    <w:rsid w:val="00F53FF2"/>
    <w:rsid w:val="00F74C6A"/>
    <w:rsid w:val="00F85867"/>
    <w:rsid w:val="00FA19AA"/>
    <w:rsid w:val="00FA57CD"/>
    <w:rsid w:val="00FB1E25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8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 10_V"/>
    <w:qFormat/>
    <w:rsid w:val="00A9232A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19"/>
    <w:semiHidden/>
    <w:rsid w:val="00C552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"/>
    <w:unhideWhenUsed/>
    <w:rsid w:val="002662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8"/>
    <w:rsid w:val="00266203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2662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6203"/>
    <w:rPr>
      <w:rFonts w:ascii="Arial" w:hAnsi="Arial"/>
      <w:sz w:val="22"/>
    </w:rPr>
  </w:style>
  <w:style w:type="paragraph" w:customStyle="1" w:styleId="HeaderLeft">
    <w:name w:val="Header Left"/>
    <w:basedOn w:val="Kopfzeile"/>
    <w:uiPriority w:val="8"/>
    <w:qFormat/>
    <w:rsid w:val="00266203"/>
    <w:pPr>
      <w:pBdr>
        <w:bottom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396" w:lineRule="auto"/>
    </w:pPr>
    <w:rPr>
      <w:rFonts w:eastAsiaTheme="minorEastAsia" w:cstheme="minorBidi"/>
      <w:color w:val="7F7F7F" w:themeColor="text1" w:themeTint="80"/>
      <w:sz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8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86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semiHidden/>
    <w:rsid w:val="00F85867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semiHidden/>
    <w:rsid w:val="00B7596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TitelV">
    <w:name w:val="Titel_V"/>
    <w:basedOn w:val="Titel"/>
    <w:next w:val="berschrift1V"/>
    <w:link w:val="TitelVZchn"/>
    <w:uiPriority w:val="1"/>
    <w:qFormat/>
    <w:rsid w:val="00266203"/>
    <w:pPr>
      <w:pBdr>
        <w:bottom w:val="single" w:sz="8" w:space="4" w:color="auto"/>
      </w:pBdr>
      <w:spacing w:after="360"/>
    </w:pPr>
    <w:rPr>
      <w:rFonts w:ascii="Arial" w:hAnsi="Arial"/>
    </w:rPr>
  </w:style>
  <w:style w:type="character" w:customStyle="1" w:styleId="TitelVZchn">
    <w:name w:val="Titel_V Zchn"/>
    <w:basedOn w:val="TitelZchn"/>
    <w:link w:val="TitelV"/>
    <w:uiPriority w:val="1"/>
    <w:rsid w:val="00266203"/>
    <w:rPr>
      <w:rFonts w:ascii="Arial" w:eastAsiaTheme="majorEastAsia" w:hAnsi="Arial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Standard15V">
    <w:name w:val="Standard 15_V"/>
    <w:basedOn w:val="Standard"/>
    <w:qFormat/>
    <w:rsid w:val="00266203"/>
    <w:pPr>
      <w:spacing w:line="360" w:lineRule="auto"/>
    </w:pPr>
  </w:style>
  <w:style w:type="paragraph" w:customStyle="1" w:styleId="FooterRight">
    <w:name w:val="Footer Right"/>
    <w:basedOn w:val="Fuzeile"/>
    <w:uiPriority w:val="8"/>
    <w:qFormat/>
    <w:rsid w:val="00266203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 w:cstheme="minorBidi"/>
      <w:color w:val="7F7F7F" w:themeColor="text1" w:themeTint="80"/>
      <w:sz w:val="20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19"/>
    <w:semiHidden/>
    <w:rsid w:val="00B7596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customStyle="1" w:styleId="berschrift1V">
    <w:name w:val="Überschrift 1_V"/>
    <w:basedOn w:val="berschrift1"/>
    <w:next w:val="Standard"/>
    <w:uiPriority w:val="1"/>
    <w:qFormat/>
    <w:rsid w:val="00266203"/>
    <w:pPr>
      <w:numPr>
        <w:numId w:val="9"/>
      </w:numPr>
      <w:tabs>
        <w:tab w:val="left" w:pos="5670"/>
        <w:tab w:val="right" w:pos="9072"/>
      </w:tabs>
      <w:spacing w:before="240" w:after="240"/>
      <w:contextualSpacing/>
    </w:pPr>
    <w:rPr>
      <w:rFonts w:ascii="Arial" w:hAnsi="Arial"/>
      <w:color w:val="auto"/>
      <w:sz w:val="32"/>
    </w:rPr>
  </w:style>
  <w:style w:type="paragraph" w:customStyle="1" w:styleId="berschrift2V">
    <w:name w:val="Überschrift 2_V"/>
    <w:basedOn w:val="berschrift1V"/>
    <w:next w:val="Standard"/>
    <w:uiPriority w:val="1"/>
    <w:qFormat/>
    <w:rsid w:val="00266203"/>
    <w:pPr>
      <w:numPr>
        <w:ilvl w:val="1"/>
      </w:numPr>
      <w:contextualSpacing w:val="0"/>
      <w:outlineLvl w:val="1"/>
    </w:pPr>
    <w:rPr>
      <w:sz w:val="28"/>
    </w:rPr>
  </w:style>
  <w:style w:type="paragraph" w:customStyle="1" w:styleId="PunkteangabeUE">
    <w:name w:val="Punkteangabe_UE"/>
    <w:basedOn w:val="Standard"/>
    <w:uiPriority w:val="5"/>
    <w:qFormat/>
    <w:rsid w:val="00266203"/>
    <w:pPr>
      <w:keepNext/>
      <w:spacing w:after="240"/>
      <w:jc w:val="right"/>
    </w:pPr>
  </w:style>
  <w:style w:type="numbering" w:customStyle="1" w:styleId="berschriftenListeV">
    <w:name w:val="ÜberschriftenListe_V"/>
    <w:uiPriority w:val="99"/>
    <w:rsid w:val="00266203"/>
    <w:pPr>
      <w:numPr>
        <w:numId w:val="6"/>
      </w:numPr>
    </w:pPr>
  </w:style>
  <w:style w:type="paragraph" w:styleId="Listenabsatz">
    <w:name w:val="List Paragraph"/>
    <w:aliases w:val="Listenabsatz_V,Listenabsatz_UE"/>
    <w:basedOn w:val="Standard"/>
    <w:uiPriority w:val="4"/>
    <w:qFormat/>
    <w:rsid w:val="00E12811"/>
    <w:pPr>
      <w:numPr>
        <w:numId w:val="10"/>
      </w:numPr>
      <w:spacing w:after="120"/>
    </w:pPr>
  </w:style>
  <w:style w:type="numbering" w:customStyle="1" w:styleId="StrichListeV">
    <w:name w:val="StrichListe_V"/>
    <w:uiPriority w:val="99"/>
    <w:rsid w:val="00266203"/>
    <w:pPr>
      <w:numPr>
        <w:numId w:val="7"/>
      </w:numPr>
    </w:pPr>
  </w:style>
  <w:style w:type="table" w:styleId="Tabellenraster">
    <w:name w:val="Table Grid"/>
    <w:basedOn w:val="NormaleTabelle"/>
    <w:uiPriority w:val="59"/>
    <w:rsid w:val="0026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UE">
    <w:name w:val="Tabelle_UE"/>
    <w:basedOn w:val="NormaleTabelle"/>
    <w:uiPriority w:val="99"/>
    <w:rsid w:val="00266203"/>
    <w:tblPr>
      <w:jc w:val="center"/>
      <w:tblBorders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berschrift3V">
    <w:name w:val="Überschrift 3_V"/>
    <w:basedOn w:val="berschrift2V"/>
    <w:next w:val="Standard"/>
    <w:uiPriority w:val="1"/>
    <w:qFormat/>
    <w:rsid w:val="00266203"/>
    <w:pPr>
      <w:numPr>
        <w:ilvl w:val="2"/>
      </w:numPr>
      <w:spacing w:before="120" w:after="120"/>
      <w:outlineLvl w:val="2"/>
    </w:pPr>
    <w:rPr>
      <w:sz w:val="24"/>
    </w:rPr>
  </w:style>
  <w:style w:type="paragraph" w:customStyle="1" w:styleId="berschrift4V">
    <w:name w:val="Überschrift 4_V"/>
    <w:basedOn w:val="berschrift3V"/>
    <w:next w:val="Standard"/>
    <w:uiPriority w:val="1"/>
    <w:qFormat/>
    <w:rsid w:val="00266203"/>
    <w:pPr>
      <w:numPr>
        <w:ilvl w:val="3"/>
      </w:numPr>
      <w:spacing w:before="0" w:after="0"/>
    </w:pPr>
    <w:rPr>
      <w:sz w:val="22"/>
    </w:rPr>
  </w:style>
  <w:style w:type="paragraph" w:customStyle="1" w:styleId="Stand-einfachGK">
    <w:name w:val="Stand.-einfach_GK"/>
    <w:basedOn w:val="Standard"/>
    <w:link w:val="Stand-einfachGKZchn"/>
    <w:rsid w:val="00266203"/>
    <w:rPr>
      <w:rFonts w:eastAsiaTheme="minorEastAsia" w:cstheme="minorBidi"/>
      <w:szCs w:val="22"/>
      <w:lang w:eastAsia="de-DE"/>
    </w:rPr>
  </w:style>
  <w:style w:type="character" w:customStyle="1" w:styleId="Stand-einfachGKZchn">
    <w:name w:val="Stand.-einfach_GK Zchn"/>
    <w:basedOn w:val="Absatz-Standardschriftart"/>
    <w:link w:val="Stand-einfachGK"/>
    <w:rsid w:val="00266203"/>
    <w:rPr>
      <w:rFonts w:ascii="Arial" w:eastAsiaTheme="minorEastAsia" w:hAnsi="Arial" w:cstheme="minorBidi"/>
      <w:sz w:val="22"/>
      <w:szCs w:val="22"/>
      <w:lang w:eastAsia="de-DE"/>
    </w:rPr>
  </w:style>
  <w:style w:type="paragraph" w:customStyle="1" w:styleId="PunkteangabeV">
    <w:name w:val="Punkteangabe_V"/>
    <w:basedOn w:val="Standard"/>
    <w:uiPriority w:val="5"/>
    <w:qFormat/>
    <w:rsid w:val="00266203"/>
    <w:pPr>
      <w:keepNext/>
      <w:spacing w:after="240"/>
      <w:jc w:val="right"/>
    </w:pPr>
  </w:style>
  <w:style w:type="numbering" w:customStyle="1" w:styleId="BeispielListeV">
    <w:name w:val="BeispielListe_V"/>
    <w:uiPriority w:val="99"/>
    <w:rsid w:val="00C2076D"/>
    <w:pPr>
      <w:numPr>
        <w:numId w:val="8"/>
      </w:numPr>
    </w:pPr>
  </w:style>
  <w:style w:type="character" w:styleId="Hyperlink">
    <w:name w:val="Hyperlink"/>
    <w:basedOn w:val="Absatz-Standardschriftart"/>
    <w:uiPriority w:val="99"/>
    <w:unhideWhenUsed/>
    <w:rsid w:val="00266203"/>
    <w:rPr>
      <w:color w:val="5F5F5F" w:themeColor="hyperlink"/>
      <w:u w:val="single"/>
    </w:rPr>
  </w:style>
  <w:style w:type="paragraph" w:customStyle="1" w:styleId="ZitatV">
    <w:name w:val="Zitat_V"/>
    <w:basedOn w:val="Standard"/>
    <w:uiPriority w:val="2"/>
    <w:qFormat/>
    <w:rsid w:val="00266203"/>
    <w:pPr>
      <w:spacing w:before="120" w:after="120"/>
      <w:ind w:left="737"/>
      <w:contextualSpacing/>
    </w:pPr>
    <w:rPr>
      <w:rFonts w:eastAsiaTheme="minorEastAsia" w:cstheme="minorBidi"/>
      <w:szCs w:val="22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8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 10_V"/>
    <w:qFormat/>
    <w:rsid w:val="00A9232A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19"/>
    <w:semiHidden/>
    <w:rsid w:val="00C552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"/>
    <w:unhideWhenUsed/>
    <w:rsid w:val="002662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8"/>
    <w:rsid w:val="00266203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2662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6203"/>
    <w:rPr>
      <w:rFonts w:ascii="Arial" w:hAnsi="Arial"/>
      <w:sz w:val="22"/>
    </w:rPr>
  </w:style>
  <w:style w:type="paragraph" w:customStyle="1" w:styleId="HeaderLeft">
    <w:name w:val="Header Left"/>
    <w:basedOn w:val="Kopfzeile"/>
    <w:uiPriority w:val="8"/>
    <w:qFormat/>
    <w:rsid w:val="00266203"/>
    <w:pPr>
      <w:pBdr>
        <w:bottom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396" w:lineRule="auto"/>
    </w:pPr>
    <w:rPr>
      <w:rFonts w:eastAsiaTheme="minorEastAsia" w:cstheme="minorBidi"/>
      <w:color w:val="7F7F7F" w:themeColor="text1" w:themeTint="80"/>
      <w:sz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8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86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semiHidden/>
    <w:rsid w:val="00F85867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semiHidden/>
    <w:rsid w:val="00B7596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TitelV">
    <w:name w:val="Titel_V"/>
    <w:basedOn w:val="Titel"/>
    <w:next w:val="berschrift1V"/>
    <w:link w:val="TitelVZchn"/>
    <w:uiPriority w:val="1"/>
    <w:qFormat/>
    <w:rsid w:val="00266203"/>
    <w:pPr>
      <w:pBdr>
        <w:bottom w:val="single" w:sz="8" w:space="4" w:color="auto"/>
      </w:pBdr>
      <w:spacing w:after="360"/>
    </w:pPr>
    <w:rPr>
      <w:rFonts w:ascii="Arial" w:hAnsi="Arial"/>
    </w:rPr>
  </w:style>
  <w:style w:type="character" w:customStyle="1" w:styleId="TitelVZchn">
    <w:name w:val="Titel_V Zchn"/>
    <w:basedOn w:val="TitelZchn"/>
    <w:link w:val="TitelV"/>
    <w:uiPriority w:val="1"/>
    <w:rsid w:val="00266203"/>
    <w:rPr>
      <w:rFonts w:ascii="Arial" w:eastAsiaTheme="majorEastAsia" w:hAnsi="Arial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Standard15V">
    <w:name w:val="Standard 15_V"/>
    <w:basedOn w:val="Standard"/>
    <w:qFormat/>
    <w:rsid w:val="00266203"/>
    <w:pPr>
      <w:spacing w:line="360" w:lineRule="auto"/>
    </w:pPr>
  </w:style>
  <w:style w:type="paragraph" w:customStyle="1" w:styleId="FooterRight">
    <w:name w:val="Footer Right"/>
    <w:basedOn w:val="Fuzeile"/>
    <w:uiPriority w:val="8"/>
    <w:qFormat/>
    <w:rsid w:val="00266203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 w:cstheme="minorBidi"/>
      <w:color w:val="7F7F7F" w:themeColor="text1" w:themeTint="80"/>
      <w:sz w:val="20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19"/>
    <w:semiHidden/>
    <w:rsid w:val="00B7596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customStyle="1" w:styleId="berschrift1V">
    <w:name w:val="Überschrift 1_V"/>
    <w:basedOn w:val="berschrift1"/>
    <w:next w:val="Standard"/>
    <w:uiPriority w:val="1"/>
    <w:qFormat/>
    <w:rsid w:val="00266203"/>
    <w:pPr>
      <w:numPr>
        <w:numId w:val="9"/>
      </w:numPr>
      <w:tabs>
        <w:tab w:val="left" w:pos="5670"/>
        <w:tab w:val="right" w:pos="9072"/>
      </w:tabs>
      <w:spacing w:before="240" w:after="240"/>
      <w:contextualSpacing/>
    </w:pPr>
    <w:rPr>
      <w:rFonts w:ascii="Arial" w:hAnsi="Arial"/>
      <w:color w:val="auto"/>
      <w:sz w:val="32"/>
    </w:rPr>
  </w:style>
  <w:style w:type="paragraph" w:customStyle="1" w:styleId="berschrift2V">
    <w:name w:val="Überschrift 2_V"/>
    <w:basedOn w:val="berschrift1V"/>
    <w:next w:val="Standard"/>
    <w:uiPriority w:val="1"/>
    <w:qFormat/>
    <w:rsid w:val="00266203"/>
    <w:pPr>
      <w:numPr>
        <w:ilvl w:val="1"/>
      </w:numPr>
      <w:contextualSpacing w:val="0"/>
      <w:outlineLvl w:val="1"/>
    </w:pPr>
    <w:rPr>
      <w:sz w:val="28"/>
    </w:rPr>
  </w:style>
  <w:style w:type="paragraph" w:customStyle="1" w:styleId="PunkteangabeUE">
    <w:name w:val="Punkteangabe_UE"/>
    <w:basedOn w:val="Standard"/>
    <w:uiPriority w:val="5"/>
    <w:qFormat/>
    <w:rsid w:val="00266203"/>
    <w:pPr>
      <w:keepNext/>
      <w:spacing w:after="240"/>
      <w:jc w:val="right"/>
    </w:pPr>
  </w:style>
  <w:style w:type="numbering" w:customStyle="1" w:styleId="berschriftenListeV">
    <w:name w:val="ÜberschriftenListe_V"/>
    <w:uiPriority w:val="99"/>
    <w:rsid w:val="00266203"/>
    <w:pPr>
      <w:numPr>
        <w:numId w:val="6"/>
      </w:numPr>
    </w:pPr>
  </w:style>
  <w:style w:type="paragraph" w:styleId="Listenabsatz">
    <w:name w:val="List Paragraph"/>
    <w:aliases w:val="Listenabsatz_V,Listenabsatz_UE"/>
    <w:basedOn w:val="Standard"/>
    <w:uiPriority w:val="4"/>
    <w:qFormat/>
    <w:rsid w:val="00E12811"/>
    <w:pPr>
      <w:numPr>
        <w:numId w:val="10"/>
      </w:numPr>
      <w:spacing w:after="120"/>
    </w:pPr>
  </w:style>
  <w:style w:type="numbering" w:customStyle="1" w:styleId="StrichListeV">
    <w:name w:val="StrichListe_V"/>
    <w:uiPriority w:val="99"/>
    <w:rsid w:val="00266203"/>
    <w:pPr>
      <w:numPr>
        <w:numId w:val="7"/>
      </w:numPr>
    </w:pPr>
  </w:style>
  <w:style w:type="table" w:styleId="Tabellenraster">
    <w:name w:val="Table Grid"/>
    <w:basedOn w:val="NormaleTabelle"/>
    <w:uiPriority w:val="59"/>
    <w:rsid w:val="0026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UE">
    <w:name w:val="Tabelle_UE"/>
    <w:basedOn w:val="NormaleTabelle"/>
    <w:uiPriority w:val="99"/>
    <w:rsid w:val="00266203"/>
    <w:tblPr>
      <w:jc w:val="center"/>
      <w:tblBorders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berschrift3V">
    <w:name w:val="Überschrift 3_V"/>
    <w:basedOn w:val="berschrift2V"/>
    <w:next w:val="Standard"/>
    <w:uiPriority w:val="1"/>
    <w:qFormat/>
    <w:rsid w:val="00266203"/>
    <w:pPr>
      <w:numPr>
        <w:ilvl w:val="2"/>
      </w:numPr>
      <w:spacing w:before="120" w:after="120"/>
      <w:outlineLvl w:val="2"/>
    </w:pPr>
    <w:rPr>
      <w:sz w:val="24"/>
    </w:rPr>
  </w:style>
  <w:style w:type="paragraph" w:customStyle="1" w:styleId="berschrift4V">
    <w:name w:val="Überschrift 4_V"/>
    <w:basedOn w:val="berschrift3V"/>
    <w:next w:val="Standard"/>
    <w:uiPriority w:val="1"/>
    <w:qFormat/>
    <w:rsid w:val="00266203"/>
    <w:pPr>
      <w:numPr>
        <w:ilvl w:val="3"/>
      </w:numPr>
      <w:spacing w:before="0" w:after="0"/>
    </w:pPr>
    <w:rPr>
      <w:sz w:val="22"/>
    </w:rPr>
  </w:style>
  <w:style w:type="paragraph" w:customStyle="1" w:styleId="Stand-einfachGK">
    <w:name w:val="Stand.-einfach_GK"/>
    <w:basedOn w:val="Standard"/>
    <w:link w:val="Stand-einfachGKZchn"/>
    <w:rsid w:val="00266203"/>
    <w:rPr>
      <w:rFonts w:eastAsiaTheme="minorEastAsia" w:cstheme="minorBidi"/>
      <w:szCs w:val="22"/>
      <w:lang w:eastAsia="de-DE"/>
    </w:rPr>
  </w:style>
  <w:style w:type="character" w:customStyle="1" w:styleId="Stand-einfachGKZchn">
    <w:name w:val="Stand.-einfach_GK Zchn"/>
    <w:basedOn w:val="Absatz-Standardschriftart"/>
    <w:link w:val="Stand-einfachGK"/>
    <w:rsid w:val="00266203"/>
    <w:rPr>
      <w:rFonts w:ascii="Arial" w:eastAsiaTheme="minorEastAsia" w:hAnsi="Arial" w:cstheme="minorBidi"/>
      <w:sz w:val="22"/>
      <w:szCs w:val="22"/>
      <w:lang w:eastAsia="de-DE"/>
    </w:rPr>
  </w:style>
  <w:style w:type="paragraph" w:customStyle="1" w:styleId="PunkteangabeV">
    <w:name w:val="Punkteangabe_V"/>
    <w:basedOn w:val="Standard"/>
    <w:uiPriority w:val="5"/>
    <w:qFormat/>
    <w:rsid w:val="00266203"/>
    <w:pPr>
      <w:keepNext/>
      <w:spacing w:after="240"/>
      <w:jc w:val="right"/>
    </w:pPr>
  </w:style>
  <w:style w:type="numbering" w:customStyle="1" w:styleId="BeispielListeV">
    <w:name w:val="BeispielListe_V"/>
    <w:uiPriority w:val="99"/>
    <w:rsid w:val="00C2076D"/>
    <w:pPr>
      <w:numPr>
        <w:numId w:val="8"/>
      </w:numPr>
    </w:pPr>
  </w:style>
  <w:style w:type="character" w:styleId="Hyperlink">
    <w:name w:val="Hyperlink"/>
    <w:basedOn w:val="Absatz-Standardschriftart"/>
    <w:uiPriority w:val="99"/>
    <w:unhideWhenUsed/>
    <w:rsid w:val="00266203"/>
    <w:rPr>
      <w:color w:val="5F5F5F" w:themeColor="hyperlink"/>
      <w:u w:val="single"/>
    </w:rPr>
  </w:style>
  <w:style w:type="paragraph" w:customStyle="1" w:styleId="ZitatV">
    <w:name w:val="Zitat_V"/>
    <w:basedOn w:val="Standard"/>
    <w:uiPriority w:val="2"/>
    <w:qFormat/>
    <w:rsid w:val="00266203"/>
    <w:pPr>
      <w:spacing w:before="120" w:after="120"/>
      <w:ind w:left="737"/>
      <w:contextualSpacing/>
    </w:pPr>
    <w:rPr>
      <w:rFonts w:eastAsiaTheme="minorEastAsia" w:cstheme="minorBidi"/>
      <w:szCs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%20Machicao\AppData\Roaming\Microsoft\Templates\MyP_V.dotx" TargetMode="Externa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3444C-CDE4-4143-822D-216D8FF2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MyP_V.dotx</Template>
  <TotalTime>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Vorlagen</vt:lpstr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Vorlagen</dc:title>
  <dc:creator>Antonio MyP</dc:creator>
  <cp:lastModifiedBy>Antonio MyP</cp:lastModifiedBy>
  <cp:revision>3</cp:revision>
  <cp:lastPrinted>2012-01-25T16:16:00Z</cp:lastPrinted>
  <dcterms:created xsi:type="dcterms:W3CDTF">2016-11-10T12:17:00Z</dcterms:created>
  <dcterms:modified xsi:type="dcterms:W3CDTF">2016-11-10T12:32:00Z</dcterms:modified>
</cp:coreProperties>
</file>
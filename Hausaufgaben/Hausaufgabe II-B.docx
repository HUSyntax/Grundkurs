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F61" w:rsidRDefault="00D20F61" w:rsidP="00F85867">
      <w:pPr>
        <w:pStyle w:val="TitelUE"/>
        <w:tabs>
          <w:tab w:val="left" w:pos="6135"/>
        </w:tabs>
      </w:pPr>
      <w:r>
        <w:t>Hausaufgabe II</w:t>
      </w:r>
      <w:r w:rsidR="007B119C">
        <w:t>I</w:t>
      </w:r>
    </w:p>
    <w:p w:rsidR="007A062C" w:rsidRDefault="007A062C" w:rsidP="007A062C">
      <w:pPr>
        <w:pStyle w:val="HinweiseUE"/>
      </w:pPr>
      <w:r>
        <w:t>Bitte formulieren Sie Ihre Antworten so, dass jemand, der den Grundkurs besucht hat, Ihre Argumentation nachvollziehen kann. Achten Sie bitte auf Rechtschreibung und schreiben Sie unbedingt LESERLICH! (Was ich nicht lesen kann, werde ich nicht benoten!) Verwenden Sie für Ihre Antworten bitte KEINEN Bleistift.</w:t>
      </w:r>
    </w:p>
    <w:p w:rsidR="007A062C" w:rsidRDefault="007A062C" w:rsidP="007A062C">
      <w:pPr>
        <w:pStyle w:val="HinweiseUE"/>
      </w:pPr>
    </w:p>
    <w:p w:rsidR="00D20F61" w:rsidRDefault="007A062C" w:rsidP="007A062C">
      <w:pPr>
        <w:pStyle w:val="HinweiseUE"/>
      </w:pPr>
      <w:r>
        <w:t>Für die Multiple-Choice-Aufgaben gilt: Es kann sein, dass nur eine der Aussagen korrekt ist; es kann sein, dass mehrere Aussagen korrekt sind; es kann sein, dass keine Aussage kor-</w:t>
      </w:r>
      <w:proofErr w:type="spellStart"/>
      <w:r>
        <w:t>rekt</w:t>
      </w:r>
      <w:proofErr w:type="spellEnd"/>
      <w:r>
        <w:t xml:space="preserve"> ist; es kann sein, dass alle Aussagen korrekt sind. Kreuzen Sie diejenigen Aussagen an, die Sie für korrekt halten. Punkte werden vergeben für angekreuzte korrekte Aussagen und für nicht-angekreuzte falsche Aussagen.</w:t>
      </w:r>
    </w:p>
    <w:p w:rsidR="00D20F61" w:rsidRDefault="00D20F61" w:rsidP="00EF6983">
      <w:pPr>
        <w:pStyle w:val="HinweiseUE"/>
      </w:pPr>
    </w:p>
    <w:p w:rsidR="00D20F61" w:rsidRPr="00EF6983" w:rsidRDefault="00D20F61" w:rsidP="00EF6983">
      <w:pPr>
        <w:pStyle w:val="HinweiseUE"/>
        <w:rPr>
          <w:b/>
        </w:rPr>
      </w:pPr>
      <w:r w:rsidRPr="00EF6983">
        <w:rPr>
          <w:b/>
        </w:rPr>
        <w:t>Name</w:t>
      </w:r>
      <w:r w:rsidR="00B52EAF">
        <w:rPr>
          <w:b/>
        </w:rPr>
        <w:t>, Vorname</w:t>
      </w:r>
      <w:r w:rsidRPr="00EF6983">
        <w:rPr>
          <w:b/>
        </w:rPr>
        <w:t>:</w:t>
      </w:r>
      <w:r w:rsidRPr="009C7862">
        <w:rPr>
          <w:b/>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p>
    <w:p w:rsidR="00D20F61" w:rsidRPr="00EF6983" w:rsidRDefault="00D20F61" w:rsidP="00EF6983">
      <w:pPr>
        <w:pStyle w:val="HinweiseUE"/>
        <w:rPr>
          <w:b/>
        </w:rPr>
      </w:pPr>
    </w:p>
    <w:p w:rsidR="00D20F61" w:rsidRPr="00EF6983" w:rsidRDefault="00D20F61" w:rsidP="00EF6983">
      <w:pPr>
        <w:pStyle w:val="HinweiseUE"/>
        <w:rPr>
          <w:b/>
        </w:rPr>
      </w:pPr>
      <w:r w:rsidRPr="00EF6983">
        <w:rPr>
          <w:b/>
        </w:rPr>
        <w:t>Immatrikulationsnummer:</w:t>
      </w:r>
      <w:r w:rsidRPr="009C7862">
        <w:rPr>
          <w:b/>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p>
    <w:p w:rsidR="00D20F61" w:rsidRPr="00EF6983" w:rsidRDefault="00D20F61" w:rsidP="00EF6983">
      <w:pPr>
        <w:pStyle w:val="HinweiseUE"/>
        <w:rPr>
          <w:b/>
        </w:rPr>
      </w:pPr>
    </w:p>
    <w:p w:rsidR="00D20F61" w:rsidRPr="00EF6983" w:rsidRDefault="00D20F61" w:rsidP="00EF6983">
      <w:pPr>
        <w:pStyle w:val="HinweiseUE"/>
        <w:rPr>
          <w:b/>
        </w:rPr>
      </w:pPr>
      <w:r w:rsidRPr="00EF6983">
        <w:rPr>
          <w:b/>
        </w:rPr>
        <w:t>Studienfächer:</w:t>
      </w:r>
      <w:r w:rsidRPr="009C7862">
        <w:rPr>
          <w:b/>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00EF6983">
        <w:rPr>
          <w:b/>
          <w:u w:val="single"/>
        </w:rPr>
        <w:tab/>
      </w:r>
      <w:r w:rsidR="00EF6983">
        <w:rPr>
          <w:b/>
          <w:u w:val="single"/>
        </w:rPr>
        <w:tab/>
      </w:r>
      <w:r w:rsid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Pr="00EF6983">
        <w:rPr>
          <w:b/>
          <w:u w:val="single"/>
        </w:rPr>
        <w:tab/>
      </w:r>
      <w:r w:rsidR="00EF6983">
        <w:rPr>
          <w:b/>
          <w:u w:val="single"/>
        </w:rPr>
        <w:tab/>
      </w:r>
      <w:r w:rsidRPr="00EF6983">
        <w:rPr>
          <w:b/>
          <w:u w:val="single"/>
        </w:rPr>
        <w:tab/>
      </w:r>
    </w:p>
    <w:p w:rsidR="00D20F61" w:rsidRPr="00EF6983" w:rsidRDefault="00D20F61" w:rsidP="00EF6983">
      <w:pPr>
        <w:pStyle w:val="HinweiseUE"/>
        <w:rPr>
          <w:b/>
        </w:rPr>
      </w:pPr>
    </w:p>
    <w:p w:rsidR="00D20F61" w:rsidRPr="00EF6983" w:rsidRDefault="00D20F61" w:rsidP="00EF6983">
      <w:pPr>
        <w:pStyle w:val="HinweiseUE"/>
        <w:rPr>
          <w:b/>
        </w:rPr>
      </w:pPr>
    </w:p>
    <w:p w:rsidR="00D20F61" w:rsidRPr="00EF6983" w:rsidRDefault="00D20F61" w:rsidP="00EF6983">
      <w:pPr>
        <w:pStyle w:val="HinweiseUE"/>
        <w:rPr>
          <w:b/>
        </w:rPr>
      </w:pPr>
    </w:p>
    <w:p w:rsidR="00D20F61" w:rsidRPr="00EF6983" w:rsidRDefault="006A075D" w:rsidP="00EF6983">
      <w:pPr>
        <w:pStyle w:val="HinweiseUE"/>
        <w:rPr>
          <w:b/>
        </w:rPr>
      </w:pPr>
      <w:r>
        <w:rPr>
          <w:b/>
        </w:rPr>
        <w:t xml:space="preserve">ABGABETERMIN: </w:t>
      </w:r>
      <w:r w:rsidR="00241353">
        <w:rPr>
          <w:b/>
        </w:rPr>
        <w:t>15. Februar</w:t>
      </w:r>
    </w:p>
    <w:p w:rsidR="00D20F61" w:rsidRPr="009C7862" w:rsidRDefault="00D20F61" w:rsidP="00EF6983">
      <w:pPr>
        <w:pStyle w:val="HinweiseUE"/>
        <w:rPr>
          <w:b/>
        </w:rPr>
      </w:pPr>
    </w:p>
    <w:p w:rsidR="00D20F61" w:rsidRPr="009C7862" w:rsidRDefault="00D20F61" w:rsidP="00EF6983">
      <w:pPr>
        <w:pStyle w:val="HinweiseUE"/>
        <w:rPr>
          <w:b/>
        </w:rPr>
      </w:pPr>
    </w:p>
    <w:p w:rsidR="00D20F61" w:rsidRPr="009C7862" w:rsidRDefault="00D20F61" w:rsidP="00EF6983">
      <w:pPr>
        <w:pStyle w:val="HinweiseUE"/>
        <w:rPr>
          <w:b/>
        </w:rPr>
      </w:pP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007C6BFF"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t>PUNKTE:</w:t>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t xml:space="preserve">von </w:t>
      </w:r>
      <w:r w:rsidR="00A370AC">
        <w:rPr>
          <w:b/>
        </w:rPr>
        <w:t>5</w:t>
      </w:r>
      <w:bookmarkStart w:id="0" w:name="_GoBack"/>
      <w:bookmarkEnd w:id="0"/>
      <w:r w:rsidRPr="009C7862">
        <w:rPr>
          <w:b/>
        </w:rPr>
        <w:t>0</w:t>
      </w:r>
    </w:p>
    <w:p w:rsidR="00D20F61" w:rsidRPr="009C7862" w:rsidRDefault="00D20F61" w:rsidP="00EF6983">
      <w:pPr>
        <w:pStyle w:val="HinweiseUE"/>
        <w:rPr>
          <w:b/>
        </w:rPr>
      </w:pPr>
    </w:p>
    <w:p w:rsidR="00EF6983" w:rsidRPr="00EF6983" w:rsidRDefault="00D20F61" w:rsidP="00EF6983">
      <w:pPr>
        <w:pStyle w:val="HinweiseUE"/>
        <w:rPr>
          <w:sz w:val="24"/>
        </w:rPr>
      </w:pP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r>
      <w:r w:rsidRPr="009C7862">
        <w:rPr>
          <w:b/>
        </w:rPr>
        <w:tab/>
        <w:t>NOTE:</w:t>
      </w:r>
      <w:r w:rsidR="00EF6983" w:rsidRPr="00EF6983">
        <w:br w:type="page"/>
      </w:r>
    </w:p>
    <w:p w:rsidR="00D20F61" w:rsidRDefault="00D20F61" w:rsidP="00EB0652">
      <w:pPr>
        <w:pStyle w:val="Bereich1UE"/>
      </w:pPr>
      <w:r>
        <w:lastRenderedPageBreak/>
        <w:t>Syntax</w:t>
      </w:r>
      <w:r w:rsidR="00DC30CE">
        <w:tab/>
      </w:r>
      <w:r w:rsidR="00DC30CE">
        <w:tab/>
        <w:t>(35</w:t>
      </w:r>
      <w:r>
        <w:t xml:space="preserve"> Punkte)</w:t>
      </w:r>
    </w:p>
    <w:p w:rsidR="00D20F61" w:rsidRDefault="00D20F61" w:rsidP="00EB0652">
      <w:pPr>
        <w:pStyle w:val="Frage1UE"/>
      </w:pPr>
      <w:r>
        <w:t>Kreuzen Sie die korrekten Aussagen an.</w:t>
      </w:r>
    </w:p>
    <w:p w:rsidR="00D20F61" w:rsidRDefault="00D20F61" w:rsidP="00EB0652">
      <w:pPr>
        <w:pStyle w:val="PunkteangabeUE"/>
      </w:pPr>
      <w:r>
        <w:t>(0,5 Punkte pro Aussage)</w:t>
      </w:r>
    </w:p>
    <w:p w:rsidR="00D20F61" w:rsidRDefault="00D20F61" w:rsidP="005C5C0B">
      <w:pPr>
        <w:pStyle w:val="Listenabsatz"/>
        <w:numPr>
          <w:ilvl w:val="0"/>
          <w:numId w:val="7"/>
        </w:numPr>
      </w:pPr>
      <w:r>
        <w:t xml:space="preserve">Der Satz </w:t>
      </w:r>
      <w:r w:rsidRPr="00EB0652">
        <w:rPr>
          <w:i/>
        </w:rPr>
        <w:t>„#Die, die die, die die, die die Brücken, die für den Verkehr unentbehrlich sind, bauen, unterstützen, belästigen, werden bestraft.“</w:t>
      </w:r>
      <w:r>
        <w:t xml:space="preserve"> ist ein ungrammatischer Satz.</w:t>
      </w:r>
    </w:p>
    <w:p w:rsidR="00D20F61" w:rsidRDefault="00D20F61" w:rsidP="005C5C0B">
      <w:pPr>
        <w:pStyle w:val="Listenabsatz"/>
        <w:numPr>
          <w:ilvl w:val="0"/>
          <w:numId w:val="7"/>
        </w:numPr>
      </w:pPr>
      <w:r>
        <w:t xml:space="preserve">Der Satz </w:t>
      </w:r>
      <w:r w:rsidRPr="00EB0652">
        <w:rPr>
          <w:i/>
        </w:rPr>
        <w:t>„*Maria Peter mit kommst morgen zur Party.“</w:t>
      </w:r>
      <w:r>
        <w:t xml:space="preserve"> ist ein aus semantischen Grü</w:t>
      </w:r>
      <w:r>
        <w:t>n</w:t>
      </w:r>
      <w:r>
        <w:t>den inakzeptabler Satz.</w:t>
      </w:r>
    </w:p>
    <w:p w:rsidR="00D20F61" w:rsidRDefault="00D20F61" w:rsidP="005C5C0B">
      <w:pPr>
        <w:pStyle w:val="Listenabsatz"/>
        <w:numPr>
          <w:ilvl w:val="0"/>
          <w:numId w:val="7"/>
        </w:numPr>
      </w:pPr>
      <w:r>
        <w:t>Die Kompetenz eines Sprechers ist (im generativen Sinne) die Anwendung von der Sprachfähigkeit.</w:t>
      </w:r>
    </w:p>
    <w:p w:rsidR="00D20F61" w:rsidRDefault="00D20F61" w:rsidP="005C5C0B">
      <w:pPr>
        <w:pStyle w:val="Listenabsatz"/>
        <w:numPr>
          <w:ilvl w:val="0"/>
          <w:numId w:val="7"/>
        </w:numPr>
      </w:pPr>
      <w:r>
        <w:t>Noam Chomsky gilt als Begründer der generativen Linguistik.</w:t>
      </w:r>
    </w:p>
    <w:p w:rsidR="00D20F61" w:rsidRDefault="00D20F61" w:rsidP="00580729">
      <w:pPr>
        <w:pStyle w:val="Frage1UE"/>
      </w:pPr>
      <w:r>
        <w:t>D</w:t>
      </w:r>
      <w:r w:rsidR="00B52EAF">
        <w:t>ie</w:t>
      </w:r>
      <w:r>
        <w:t xml:space="preserve"> folgende</w:t>
      </w:r>
      <w:r w:rsidR="00B52EAF">
        <w:t>n Sä</w:t>
      </w:r>
      <w:r>
        <w:t>tz</w:t>
      </w:r>
      <w:r w:rsidR="00B52EAF">
        <w:t>e</w:t>
      </w:r>
      <w:r>
        <w:t xml:space="preserve"> </w:t>
      </w:r>
      <w:r w:rsidR="00B52EAF">
        <w:t>sind ambig</w:t>
      </w:r>
      <w:r>
        <w:t xml:space="preserve">. Geben Sie </w:t>
      </w:r>
      <w:r w:rsidR="00B52EAF">
        <w:t>für jede Lesart eine</w:t>
      </w:r>
      <w:r>
        <w:t xml:space="preserve"> Paraphra</w:t>
      </w:r>
      <w:r w:rsidR="00B52EAF">
        <w:t xml:space="preserve">se an </w:t>
      </w:r>
      <w:r>
        <w:t>und erklären Sie</w:t>
      </w:r>
      <w:r w:rsidR="007A062C">
        <w:t>,</w:t>
      </w:r>
      <w:r>
        <w:t xml:space="preserve"> wo</w:t>
      </w:r>
      <w:r w:rsidR="007A062C">
        <w:t>durch</w:t>
      </w:r>
      <w:r>
        <w:t xml:space="preserve"> diese Ambiguität </w:t>
      </w:r>
      <w:r w:rsidR="007A062C">
        <w:t>ent</w:t>
      </w:r>
      <w:r>
        <w:t>steht.</w:t>
      </w:r>
    </w:p>
    <w:p w:rsidR="00D20F61" w:rsidRDefault="005E7672" w:rsidP="00580729">
      <w:pPr>
        <w:pStyle w:val="PunkteangabeUE"/>
      </w:pPr>
      <w:r>
        <w:t>(9</w:t>
      </w:r>
      <w:r w:rsidR="00D20F61">
        <w:t xml:space="preserve"> Punkte)</w:t>
      </w:r>
    </w:p>
    <w:p w:rsidR="00D20F61" w:rsidRDefault="005E7672" w:rsidP="005E7672">
      <w:pPr>
        <w:pStyle w:val="Listenabsatz"/>
        <w:numPr>
          <w:ilvl w:val="0"/>
          <w:numId w:val="16"/>
        </w:numPr>
      </w:pPr>
      <w:r w:rsidRPr="005E7672">
        <w:t>Herr Blatter ließ Herrn Platini mehrere Millionen Schweizer Franken zahlen.</w:t>
      </w:r>
    </w:p>
    <w:p w:rsidR="00D20F61" w:rsidRDefault="005E7672" w:rsidP="005C5C0B">
      <w:pPr>
        <w:pStyle w:val="Listenabsatz"/>
        <w:numPr>
          <w:ilvl w:val="0"/>
          <w:numId w:val="16"/>
        </w:numPr>
      </w:pPr>
      <w:r>
        <w:t>Das Kind, das die Mutter trägt, ist lästig</w:t>
      </w:r>
      <w:r w:rsidR="00D20F61">
        <w:t>.</w:t>
      </w:r>
    </w:p>
    <w:p w:rsidR="005E7672" w:rsidRDefault="005E7672" w:rsidP="005E7672">
      <w:pPr>
        <w:pStyle w:val="Listenabsatz"/>
        <w:numPr>
          <w:ilvl w:val="0"/>
          <w:numId w:val="16"/>
        </w:numPr>
      </w:pPr>
      <w:r w:rsidRPr="005E7672">
        <w:t>Das Auto wird das Hindernis umfahren.</w:t>
      </w:r>
    </w:p>
    <w:p w:rsidR="00D20F61" w:rsidRDefault="00D20F61" w:rsidP="00D20F61"/>
    <w:p w:rsidR="00F273A6" w:rsidRDefault="00F273A6" w:rsidP="00D20F61"/>
    <w:p w:rsidR="00F273A6" w:rsidRDefault="00F273A6" w:rsidP="00D20F61"/>
    <w:p w:rsidR="00D20F61" w:rsidRDefault="00D20F61" w:rsidP="00D20F61"/>
    <w:p w:rsidR="00B52EAF" w:rsidRDefault="00B52EAF" w:rsidP="00D20F61"/>
    <w:p w:rsidR="00B52EAF" w:rsidRDefault="00B52EAF" w:rsidP="00D20F61"/>
    <w:p w:rsidR="00B52EAF" w:rsidRDefault="00B52EAF" w:rsidP="00D20F61"/>
    <w:p w:rsidR="00B52EAF" w:rsidRDefault="00B52EAF" w:rsidP="00D20F61"/>
    <w:p w:rsidR="00B52EAF" w:rsidRDefault="00B52EAF" w:rsidP="00D20F61"/>
    <w:p w:rsidR="00B52EAF" w:rsidRDefault="00B52EAF" w:rsidP="00D20F61"/>
    <w:p w:rsidR="00B52EAF" w:rsidRDefault="00B52EAF" w:rsidP="00D20F61"/>
    <w:p w:rsidR="00B52EAF" w:rsidRDefault="00B52EAF" w:rsidP="00D20F61"/>
    <w:p w:rsidR="00B52EAF" w:rsidRDefault="00B52EAF" w:rsidP="00D20F61"/>
    <w:p w:rsidR="00B52EAF" w:rsidRDefault="00B52EAF" w:rsidP="00D20F61"/>
    <w:p w:rsidR="00D20F61" w:rsidRDefault="00D20F61" w:rsidP="00D20F61"/>
    <w:p w:rsidR="005E7672" w:rsidRDefault="005E7672" w:rsidP="00D20F61"/>
    <w:p w:rsidR="005E7672" w:rsidRDefault="005E7672" w:rsidP="00D20F61"/>
    <w:p w:rsidR="005E7672" w:rsidRDefault="005E7672" w:rsidP="00D20F61"/>
    <w:p w:rsidR="005E7672" w:rsidRDefault="005E7672" w:rsidP="00D20F61"/>
    <w:p w:rsidR="00D20F61" w:rsidRDefault="00D20F61" w:rsidP="00D20F61"/>
    <w:p w:rsidR="00D20F61" w:rsidRDefault="00D20F61" w:rsidP="00D20F61"/>
    <w:p w:rsidR="00D20F61" w:rsidRDefault="00D20F61" w:rsidP="00580729">
      <w:pPr>
        <w:pStyle w:val="Frage1UE"/>
      </w:pPr>
      <w:r>
        <w:lastRenderedPageBreak/>
        <w:t>Geben Sie eine syntaktische Analyse de</w:t>
      </w:r>
      <w:r w:rsidR="005E7672">
        <w:t>r</w:t>
      </w:r>
      <w:r>
        <w:t xml:space="preserve"> folgenden </w:t>
      </w:r>
      <w:r w:rsidR="005E7672">
        <w:t>Matrixsä</w:t>
      </w:r>
      <w:r>
        <w:t>tze nach dem topolog</w:t>
      </w:r>
      <w:r>
        <w:t>i</w:t>
      </w:r>
      <w:r>
        <w:t>schen Feldermodell an.</w:t>
      </w:r>
    </w:p>
    <w:p w:rsidR="00D20F61" w:rsidRDefault="00D20F61" w:rsidP="00580729">
      <w:pPr>
        <w:pStyle w:val="PunkteangabeUE"/>
      </w:pPr>
      <w:r>
        <w:t>(</w:t>
      </w:r>
      <w:r w:rsidR="00241353">
        <w:t>10</w:t>
      </w:r>
      <w:r>
        <w:t xml:space="preserve"> Punkte)</w:t>
      </w:r>
    </w:p>
    <w:p w:rsidR="00D20F61" w:rsidRDefault="005E7672" w:rsidP="005E7672">
      <w:pPr>
        <w:pStyle w:val="Listenabsatz"/>
        <w:numPr>
          <w:ilvl w:val="0"/>
          <w:numId w:val="17"/>
        </w:numPr>
      </w:pPr>
      <w:r w:rsidRPr="005E7672">
        <w:t xml:space="preserve">In einem alten Wäschekorb vom Flohmarkt hat eine Frau aus Niederbayern </w:t>
      </w:r>
      <w:r>
        <w:t>sehr viel Geld</w:t>
      </w:r>
      <w:r w:rsidRPr="005E7672">
        <w:t xml:space="preserve"> gefunden.</w:t>
      </w:r>
    </w:p>
    <w:p w:rsidR="005E7672" w:rsidRDefault="005E7672" w:rsidP="005E7672">
      <w:pPr>
        <w:pStyle w:val="Listenabsatz"/>
        <w:numPr>
          <w:ilvl w:val="0"/>
          <w:numId w:val="17"/>
        </w:numPr>
      </w:pPr>
      <w:r w:rsidRPr="005E7672">
        <w:t xml:space="preserve">Dass </w:t>
      </w:r>
      <w:r>
        <w:t>am Wochenende eine</w:t>
      </w:r>
      <w:r w:rsidRPr="005E7672">
        <w:t xml:space="preserve"> Frau auf einem Trödelmarkt in Grafenau </w:t>
      </w:r>
      <w:r>
        <w:t>spazieren</w:t>
      </w:r>
      <w:r w:rsidRPr="005E7672">
        <w:t xml:space="preserve"> war, wusste die Polizei.</w:t>
      </w:r>
    </w:p>
    <w:p w:rsidR="00F273A6" w:rsidRDefault="00F273A6" w:rsidP="00D20F61"/>
    <w:p w:rsidR="00D20F61" w:rsidRDefault="00D20F61" w:rsidP="00D20F61"/>
    <w:p w:rsidR="00D20F61" w:rsidRDefault="00D20F61" w:rsidP="00D20F61"/>
    <w:p w:rsidR="00580729" w:rsidRDefault="00D20F61" w:rsidP="00D20F61">
      <w:pPr>
        <w:pStyle w:val="Frage1UE"/>
      </w:pPr>
      <w:r>
        <w:t>Geben Sie eine syntaktische Analyse des folgenden Satzes ohne Abkürzungen nach dem X-Bar-Schema an.</w:t>
      </w:r>
      <w:r w:rsidR="00B52EAF">
        <w:t xml:space="preserve"> Verwenden Sie dafür die Rückseite des Blattes!</w:t>
      </w:r>
    </w:p>
    <w:p w:rsidR="00D20F61" w:rsidRDefault="00D20F61" w:rsidP="00580729">
      <w:pPr>
        <w:pStyle w:val="Frage1UE"/>
        <w:numPr>
          <w:ilvl w:val="0"/>
          <w:numId w:val="0"/>
        </w:numPr>
        <w:ind w:left="567"/>
      </w:pPr>
      <w:r>
        <w:t>NB: Vergessen Sie nicht alle Spuren anzugeben!</w:t>
      </w:r>
    </w:p>
    <w:p w:rsidR="00D20F61" w:rsidRDefault="00DC30CE" w:rsidP="00580729">
      <w:pPr>
        <w:pStyle w:val="PunkteangabeUE"/>
      </w:pPr>
      <w:r>
        <w:t>(</w:t>
      </w:r>
      <w:r w:rsidR="00A370AC">
        <w:t>23</w:t>
      </w:r>
      <w:r w:rsidR="00D20F61">
        <w:t xml:space="preserve"> Punkte)</w:t>
      </w:r>
    </w:p>
    <w:p w:rsidR="005E7672" w:rsidRPr="005E7672" w:rsidRDefault="005E7672" w:rsidP="005E7672">
      <w:pPr>
        <w:pStyle w:val="Listenabsatz"/>
      </w:pPr>
      <w:r w:rsidRPr="005E7672">
        <w:t>In einem alten Wäschekorb vom Flohmarkt hat eine Frau aus Niederbayern sehr viel Geld gefunden.</w:t>
      </w:r>
    </w:p>
    <w:p w:rsidR="005E7672" w:rsidRDefault="005E7672" w:rsidP="005E7672">
      <w:pPr>
        <w:pStyle w:val="Listenabsatz"/>
        <w:rPr>
          <w:bCs/>
        </w:rPr>
      </w:pPr>
      <w:r w:rsidRPr="005E7672">
        <w:t>Dass am Wochenende eine Frau auf einem Trödelmarkt in Grafenau spazieren war, wusste die Polizei.</w:t>
      </w:r>
    </w:p>
    <w:p w:rsidR="005E7672" w:rsidRPr="005E7672" w:rsidRDefault="005E7672" w:rsidP="005E7672">
      <w:pPr>
        <w:pStyle w:val="PunkteangabeUE"/>
      </w:pPr>
    </w:p>
    <w:p w:rsidR="00580729" w:rsidRDefault="00580729" w:rsidP="00580729">
      <w:pPr>
        <w:pStyle w:val="Frage1UE"/>
      </w:pPr>
      <w:r>
        <w:t>Geben Sie d</w:t>
      </w:r>
      <w:r w:rsidR="00241353">
        <w:t>ie</w:t>
      </w:r>
      <w:r>
        <w:t xml:space="preserve"> </w:t>
      </w:r>
      <w:r w:rsidR="00241353">
        <w:t>Argumentstruktur</w:t>
      </w:r>
      <w:r>
        <w:t xml:space="preserve"> der folgenden Verben an.</w:t>
      </w:r>
    </w:p>
    <w:p w:rsidR="00580729" w:rsidRDefault="00580729" w:rsidP="00580729">
      <w:pPr>
        <w:pStyle w:val="Frage1UE"/>
        <w:numPr>
          <w:ilvl w:val="0"/>
          <w:numId w:val="0"/>
        </w:numPr>
        <w:ind w:left="567"/>
      </w:pPr>
      <w:r>
        <w:t>NB: Orientieren Sie sich bei dieser</w:t>
      </w:r>
      <w:r w:rsidR="00B52EAF">
        <w:t xml:space="preserve"> Aufgabe an</w:t>
      </w:r>
      <w:r>
        <w:t xml:space="preserve"> Ihrer Analyse der Verben in der Aufg</w:t>
      </w:r>
      <w:r>
        <w:t>a</w:t>
      </w:r>
      <w:r w:rsidR="00CA3E27">
        <w:t>be (</w:t>
      </w:r>
      <w:r w:rsidR="00241353">
        <w:t>1</w:t>
      </w:r>
      <w:r w:rsidR="00CA3E27">
        <w:t>.4</w:t>
      </w:r>
      <w:r>
        <w:t>). Seien Sie dabei konsequent, indem was Sie als Argumente markiert haben!</w:t>
      </w:r>
    </w:p>
    <w:p w:rsidR="00580729" w:rsidRDefault="00580729" w:rsidP="00580729">
      <w:pPr>
        <w:pStyle w:val="PunkteangabeUE"/>
      </w:pPr>
      <w:r>
        <w:t>(</w:t>
      </w:r>
      <w:r w:rsidR="00241353">
        <w:t>6</w:t>
      </w:r>
      <w:r>
        <w:t xml:space="preserve"> Punkte)</w:t>
      </w:r>
    </w:p>
    <w:p w:rsidR="00580729" w:rsidRDefault="00241353" w:rsidP="005C5C0B">
      <w:pPr>
        <w:pStyle w:val="Listenabsatz"/>
        <w:numPr>
          <w:ilvl w:val="0"/>
          <w:numId w:val="15"/>
        </w:numPr>
      </w:pPr>
      <w:r>
        <w:t>finden</w:t>
      </w:r>
    </w:p>
    <w:p w:rsidR="00580729" w:rsidRDefault="00580729" w:rsidP="00580729"/>
    <w:p w:rsidR="00241353" w:rsidRDefault="00241353" w:rsidP="00580729"/>
    <w:p w:rsidR="00580729" w:rsidRDefault="00580729" w:rsidP="00580729"/>
    <w:p w:rsidR="00580729" w:rsidRDefault="00241353" w:rsidP="005C5C0B">
      <w:pPr>
        <w:pStyle w:val="Listenabsatz"/>
        <w:numPr>
          <w:ilvl w:val="0"/>
          <w:numId w:val="15"/>
        </w:numPr>
      </w:pPr>
      <w:r>
        <w:t>spazieren</w:t>
      </w:r>
    </w:p>
    <w:p w:rsidR="00580729" w:rsidRDefault="00580729" w:rsidP="00580729"/>
    <w:p w:rsidR="00241353" w:rsidRDefault="00241353" w:rsidP="00580729"/>
    <w:p w:rsidR="00580729" w:rsidRDefault="00580729" w:rsidP="00580729"/>
    <w:p w:rsidR="00580729" w:rsidRDefault="00241353" w:rsidP="005C5C0B">
      <w:pPr>
        <w:pStyle w:val="Listenabsatz"/>
        <w:numPr>
          <w:ilvl w:val="0"/>
          <w:numId w:val="15"/>
        </w:numPr>
      </w:pPr>
      <w:r>
        <w:t>wissen</w:t>
      </w:r>
    </w:p>
    <w:p w:rsidR="00D20F61" w:rsidRDefault="00D20F61" w:rsidP="00D20F61"/>
    <w:p w:rsidR="00D20F61" w:rsidRDefault="00D20F61" w:rsidP="00D20F61"/>
    <w:sectPr w:rsidR="00D20F61" w:rsidSect="00EF6983">
      <w:headerReference w:type="default" r:id="rId9"/>
      <w:footerReference w:type="default" r:id="rId10"/>
      <w:headerReference w:type="firs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402" w:rsidRDefault="004C0402" w:rsidP="00F85867">
      <w:r>
        <w:separator/>
      </w:r>
    </w:p>
  </w:endnote>
  <w:endnote w:type="continuationSeparator" w:id="0">
    <w:p w:rsidR="004C0402" w:rsidRDefault="004C0402" w:rsidP="00F85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3A6" w:rsidRDefault="00F273A6">
    <w:pPr>
      <w:pStyle w:val="FooterRight"/>
    </w:pPr>
    <w:r>
      <w:t xml:space="preserve">Seite </w:t>
    </w:r>
    <w:r>
      <w:fldChar w:fldCharType="begin"/>
    </w:r>
    <w:r>
      <w:instrText>PAGE  \* Arabic  \* MERGEFORMAT</w:instrText>
    </w:r>
    <w:r>
      <w:fldChar w:fldCharType="separate"/>
    </w:r>
    <w:r w:rsidR="00A370AC">
      <w:rPr>
        <w:noProof/>
      </w:rPr>
      <w:t>3</w:t>
    </w:r>
    <w:r>
      <w:rPr>
        <w:noProof/>
      </w:rPr>
      <w:fldChar w:fldCharType="end"/>
    </w:r>
  </w:p>
  <w:p w:rsidR="00F273A6" w:rsidRDefault="00F273A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402" w:rsidRDefault="004C0402" w:rsidP="00F85867">
      <w:r>
        <w:separator/>
      </w:r>
    </w:p>
  </w:footnote>
  <w:footnote w:type="continuationSeparator" w:id="0">
    <w:p w:rsidR="004C0402" w:rsidRDefault="004C0402" w:rsidP="00F858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867" w:rsidRPr="007C6BFF" w:rsidRDefault="004C0402">
    <w:pPr>
      <w:pStyle w:val="HeaderLeft"/>
      <w:jc w:val="right"/>
      <w:rPr>
        <w:rFonts w:cs="Arial"/>
      </w:rPr>
    </w:pPr>
    <w:sdt>
      <w:sdtPr>
        <w:rPr>
          <w:rFonts w:cs="Arial"/>
        </w:rPr>
        <w:alias w:val="Titel"/>
        <w:id w:val="1111933239"/>
        <w:dataBinding w:prefixMappings="xmlns:ns0='http://schemas.openxmlformats.org/package/2006/metadata/core-properties' xmlns:ns1='http://purl.org/dc/elements/1.1/'" w:xpath="/ns0:coreProperties[1]/ns1:title[1]" w:storeItemID="{6C3C8BC8-F283-45AE-878A-BAB7291924A1}"/>
        <w:text/>
      </w:sdtPr>
      <w:sdtEndPr/>
      <w:sdtContent>
        <w:r w:rsidR="00241353">
          <w:rPr>
            <w:rFonts w:cs="Arial"/>
          </w:rPr>
          <w:t>GK Linguistik: Hausaufgabe III</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983" w:rsidRPr="00D85B80" w:rsidRDefault="004C0402">
    <w:pPr>
      <w:pStyle w:val="HeaderLeft"/>
      <w:jc w:val="right"/>
      <w:rPr>
        <w:rFonts w:cs="Arial"/>
      </w:rPr>
    </w:pPr>
    <w:sdt>
      <w:sdtPr>
        <w:rPr>
          <w:rFonts w:cs="Arial"/>
        </w:rPr>
        <w:alias w:val="Titel"/>
        <w:id w:val="168006723"/>
        <w:dataBinding w:prefixMappings="xmlns:ns0='http://schemas.openxmlformats.org/package/2006/metadata/core-properties' xmlns:ns1='http://purl.org/dc/elements/1.1/'" w:xpath="/ns0:coreProperties[1]/ns1:title[1]" w:storeItemID="{6C3C8BC8-F283-45AE-878A-BAB7291924A1}"/>
        <w:text/>
      </w:sdtPr>
      <w:sdtEndPr/>
      <w:sdtContent>
        <w:r w:rsidR="00EF6983" w:rsidRPr="00D85B80">
          <w:rPr>
            <w:rFonts w:cs="Arial"/>
          </w:rPr>
          <w:t>GK Linguistik: Hausaufgabe I</w:t>
        </w:r>
        <w:r w:rsidR="00241353">
          <w:rPr>
            <w:rFonts w:cs="Arial"/>
          </w:rPr>
          <w:t>I</w:t>
        </w:r>
        <w:r w:rsidR="00EF6983" w:rsidRPr="00D85B80">
          <w:rPr>
            <w:rFonts w:cs="Arial"/>
          </w:rPr>
          <w:t>I</w:t>
        </w:r>
      </w:sdtContent>
    </w:sdt>
  </w:p>
  <w:p w:rsidR="00EF6983" w:rsidRPr="00D85B80" w:rsidRDefault="00EF6983" w:rsidP="00EF6983">
    <w:pPr>
      <w:pStyle w:val="Kopfzeile"/>
      <w:jc w:val="right"/>
      <w:rPr>
        <w:sz w:val="16"/>
        <w:szCs w:val="16"/>
      </w:rPr>
    </w:pPr>
    <w:r w:rsidRPr="00D85B80">
      <w:rPr>
        <w:sz w:val="16"/>
        <w:szCs w:val="16"/>
      </w:rPr>
      <w:t>Antonio Machicao y Priemer</w:t>
    </w:r>
  </w:p>
  <w:p w:rsidR="00EF6983" w:rsidRPr="00D85B80" w:rsidRDefault="00EF6983" w:rsidP="00EF6983">
    <w:pPr>
      <w:pStyle w:val="Kopfzeile"/>
      <w:jc w:val="right"/>
      <w:rPr>
        <w:sz w:val="16"/>
        <w:szCs w:val="16"/>
      </w:rPr>
    </w:pPr>
    <w:r w:rsidRPr="00D85B80">
      <w:rPr>
        <w:sz w:val="16"/>
        <w:szCs w:val="16"/>
      </w:rPr>
      <w:t>mapriema@hu-berlin.de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66D0A"/>
    <w:multiLevelType w:val="multilevel"/>
    <w:tmpl w:val="2BAEFD42"/>
    <w:styleLink w:val="BeispieleListeUE"/>
    <w:lvl w:ilvl="0">
      <w:start w:val="1"/>
      <w:numFmt w:val="lowerRoman"/>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D3A781B"/>
    <w:multiLevelType w:val="multilevel"/>
    <w:tmpl w:val="4FE2FB32"/>
    <w:styleLink w:val="MultChoiceListeUE"/>
    <w:lvl w:ilvl="0">
      <w:start w:val="1"/>
      <w:numFmt w:val="bullet"/>
      <w:lvlText w:val="o"/>
      <w:lvlJc w:val="left"/>
      <w:pPr>
        <w:tabs>
          <w:tab w:val="num" w:pos="567"/>
        </w:tabs>
        <w:ind w:left="567" w:hanging="567"/>
      </w:pPr>
      <w:rPr>
        <w:rFonts w:ascii="Courier New" w:hAnsi="Courier New" w:hint="default"/>
        <w:sz w:val="20"/>
      </w:rPr>
    </w:lvl>
    <w:lvl w:ilvl="1">
      <w:start w:val="1"/>
      <w:numFmt w:val="bullet"/>
      <w:lvlText w:val="o"/>
      <w:lvlJc w:val="left"/>
      <w:pPr>
        <w:tabs>
          <w:tab w:val="num" w:pos="964"/>
        </w:tabs>
        <w:ind w:left="964" w:hanging="397"/>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F175B4B"/>
    <w:multiLevelType w:val="multilevel"/>
    <w:tmpl w:val="30441112"/>
    <w:styleLink w:val="berschriftenListeUE"/>
    <w:lvl w:ilvl="0">
      <w:start w:val="1"/>
      <w:numFmt w:val="decimal"/>
      <w:pStyle w:val="Bereich1UE"/>
      <w:lvlText w:val="%1."/>
      <w:lvlJc w:val="left"/>
      <w:pPr>
        <w:tabs>
          <w:tab w:val="num" w:pos="567"/>
        </w:tabs>
        <w:ind w:left="567" w:hanging="567"/>
      </w:pPr>
      <w:rPr>
        <w:rFonts w:hint="default"/>
      </w:rPr>
    </w:lvl>
    <w:lvl w:ilvl="1">
      <w:start w:val="1"/>
      <w:numFmt w:val="decimal"/>
      <w:pStyle w:val="Frage1UE"/>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0CA2835"/>
    <w:multiLevelType w:val="multilevel"/>
    <w:tmpl w:val="2BAEFD42"/>
    <w:numStyleLink w:val="BeispieleListeUE"/>
  </w:abstractNum>
  <w:abstractNum w:abstractNumId="4">
    <w:nsid w:val="2291514E"/>
    <w:multiLevelType w:val="multilevel"/>
    <w:tmpl w:val="2BAEFD42"/>
    <w:numStyleLink w:val="BeispieleListeUE"/>
  </w:abstractNum>
  <w:abstractNum w:abstractNumId="5">
    <w:nsid w:val="240051DE"/>
    <w:multiLevelType w:val="multilevel"/>
    <w:tmpl w:val="30441112"/>
    <w:numStyleLink w:val="berschriftenListeUE"/>
  </w:abstractNum>
  <w:abstractNum w:abstractNumId="6">
    <w:nsid w:val="2AEB2618"/>
    <w:multiLevelType w:val="multilevel"/>
    <w:tmpl w:val="2BAEFD42"/>
    <w:numStyleLink w:val="BeispieleListeUE"/>
  </w:abstractNum>
  <w:abstractNum w:abstractNumId="7">
    <w:nsid w:val="2E82709B"/>
    <w:multiLevelType w:val="multilevel"/>
    <w:tmpl w:val="2BAEFD42"/>
    <w:numStyleLink w:val="BeispieleListeUE"/>
  </w:abstractNum>
  <w:abstractNum w:abstractNumId="8">
    <w:nsid w:val="343E76A9"/>
    <w:multiLevelType w:val="multilevel"/>
    <w:tmpl w:val="2BAEFD42"/>
    <w:numStyleLink w:val="BeispieleListeUE"/>
  </w:abstractNum>
  <w:abstractNum w:abstractNumId="9">
    <w:nsid w:val="4002434E"/>
    <w:multiLevelType w:val="multilevel"/>
    <w:tmpl w:val="2BAEFD42"/>
    <w:numStyleLink w:val="BeispieleListeUE"/>
  </w:abstractNum>
  <w:abstractNum w:abstractNumId="10">
    <w:nsid w:val="43362F3F"/>
    <w:multiLevelType w:val="multilevel"/>
    <w:tmpl w:val="2BAEFD42"/>
    <w:numStyleLink w:val="BeispieleListeUE"/>
  </w:abstractNum>
  <w:abstractNum w:abstractNumId="11">
    <w:nsid w:val="43E97C34"/>
    <w:multiLevelType w:val="multilevel"/>
    <w:tmpl w:val="4FE2FB32"/>
    <w:numStyleLink w:val="MultChoiceListeUE"/>
  </w:abstractNum>
  <w:abstractNum w:abstractNumId="12">
    <w:nsid w:val="45FC2285"/>
    <w:multiLevelType w:val="multilevel"/>
    <w:tmpl w:val="4FE2FB32"/>
    <w:numStyleLink w:val="MultChoiceListeUE"/>
  </w:abstractNum>
  <w:abstractNum w:abstractNumId="13">
    <w:nsid w:val="584D50BC"/>
    <w:multiLevelType w:val="multilevel"/>
    <w:tmpl w:val="2BAEFD42"/>
    <w:numStyleLink w:val="BeispieleListeUE"/>
  </w:abstractNum>
  <w:abstractNum w:abstractNumId="14">
    <w:nsid w:val="59E56C76"/>
    <w:multiLevelType w:val="multilevel"/>
    <w:tmpl w:val="30441112"/>
    <w:numStyleLink w:val="berschriftenListeUE"/>
  </w:abstractNum>
  <w:abstractNum w:abstractNumId="15">
    <w:nsid w:val="66231884"/>
    <w:multiLevelType w:val="multilevel"/>
    <w:tmpl w:val="2BAEFD42"/>
    <w:numStyleLink w:val="BeispieleListeUE"/>
  </w:abstractNum>
  <w:abstractNum w:abstractNumId="16">
    <w:nsid w:val="686252CF"/>
    <w:multiLevelType w:val="multilevel"/>
    <w:tmpl w:val="2BAEFD42"/>
    <w:numStyleLink w:val="BeispieleListeUE"/>
  </w:abstractNum>
  <w:abstractNum w:abstractNumId="17">
    <w:nsid w:val="699F465C"/>
    <w:multiLevelType w:val="multilevel"/>
    <w:tmpl w:val="2BAEFD42"/>
    <w:numStyleLink w:val="BeispieleListeUE"/>
  </w:abstractNum>
  <w:abstractNum w:abstractNumId="18">
    <w:nsid w:val="74437339"/>
    <w:multiLevelType w:val="multilevel"/>
    <w:tmpl w:val="AC70D306"/>
    <w:lvl w:ilvl="0">
      <w:start w:val="2"/>
      <w:numFmt w:val="lowerRoman"/>
      <w:pStyle w:val="Listenabsatz"/>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766E37B0"/>
    <w:multiLevelType w:val="multilevel"/>
    <w:tmpl w:val="2BAEFD42"/>
    <w:numStyleLink w:val="BeispieleListeUE"/>
  </w:abstractNum>
  <w:abstractNum w:abstractNumId="20">
    <w:nsid w:val="79BC7D8C"/>
    <w:multiLevelType w:val="multilevel"/>
    <w:tmpl w:val="4FE2FB32"/>
    <w:numStyleLink w:val="MultChoiceListeUE"/>
  </w:abstractNum>
  <w:num w:numId="1">
    <w:abstractNumId w:val="2"/>
  </w:num>
  <w:num w:numId="2">
    <w:abstractNumId w:val="1"/>
  </w:num>
  <w:num w:numId="3">
    <w:abstractNumId w:val="20"/>
  </w:num>
  <w:num w:numId="4">
    <w:abstractNumId w:val="0"/>
  </w:num>
  <w:num w:numId="5">
    <w:abstractNumId w:val="5"/>
  </w:num>
  <w:num w:numId="6">
    <w:abstractNumId w:val="18"/>
  </w:num>
  <w:num w:numId="7">
    <w:abstractNumId w:val="11"/>
  </w:num>
  <w:num w:numId="8">
    <w:abstractNumId w:val="6"/>
  </w:num>
  <w:num w:numId="9">
    <w:abstractNumId w:val="9"/>
  </w:num>
  <w:num w:numId="10">
    <w:abstractNumId w:val="10"/>
  </w:num>
  <w:num w:numId="11">
    <w:abstractNumId w:val="17"/>
  </w:num>
  <w:num w:numId="12">
    <w:abstractNumId w:val="8"/>
  </w:num>
  <w:num w:numId="13">
    <w:abstractNumId w:val="13"/>
  </w:num>
  <w:num w:numId="14">
    <w:abstractNumId w:val="19"/>
  </w:num>
  <w:num w:numId="15">
    <w:abstractNumId w:val="4"/>
  </w:num>
  <w:num w:numId="16">
    <w:abstractNumId w:val="16"/>
  </w:num>
  <w:num w:numId="17">
    <w:abstractNumId w:val="7"/>
  </w:num>
  <w:num w:numId="18">
    <w:abstractNumId w:val="3"/>
  </w:num>
  <w:num w:numId="19">
    <w:abstractNumId w:val="12"/>
  </w:num>
  <w:num w:numId="20">
    <w:abstractNumId w:val="14"/>
  </w:num>
  <w:num w:numId="21">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13"/>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21B"/>
    <w:rsid w:val="000038F6"/>
    <w:rsid w:val="000213DE"/>
    <w:rsid w:val="000E148C"/>
    <w:rsid w:val="000F700E"/>
    <w:rsid w:val="00136A03"/>
    <w:rsid w:val="00183BF5"/>
    <w:rsid w:val="001E25F6"/>
    <w:rsid w:val="001E43D0"/>
    <w:rsid w:val="00236D6C"/>
    <w:rsid w:val="00241353"/>
    <w:rsid w:val="00276CEC"/>
    <w:rsid w:val="002B78A9"/>
    <w:rsid w:val="002C69C4"/>
    <w:rsid w:val="0037679E"/>
    <w:rsid w:val="003C357A"/>
    <w:rsid w:val="004C0402"/>
    <w:rsid w:val="00506E15"/>
    <w:rsid w:val="00520F53"/>
    <w:rsid w:val="00580729"/>
    <w:rsid w:val="005C5C0B"/>
    <w:rsid w:val="005E7672"/>
    <w:rsid w:val="00650F63"/>
    <w:rsid w:val="006975EE"/>
    <w:rsid w:val="006A075D"/>
    <w:rsid w:val="006B279B"/>
    <w:rsid w:val="006B2946"/>
    <w:rsid w:val="006C03D1"/>
    <w:rsid w:val="006F021B"/>
    <w:rsid w:val="0070388B"/>
    <w:rsid w:val="00724876"/>
    <w:rsid w:val="00731362"/>
    <w:rsid w:val="007738A1"/>
    <w:rsid w:val="00791D16"/>
    <w:rsid w:val="007A062C"/>
    <w:rsid w:val="007B119C"/>
    <w:rsid w:val="007C6BFF"/>
    <w:rsid w:val="008231A1"/>
    <w:rsid w:val="00843929"/>
    <w:rsid w:val="008B3A4A"/>
    <w:rsid w:val="009C7862"/>
    <w:rsid w:val="00A370AC"/>
    <w:rsid w:val="00A76EC3"/>
    <w:rsid w:val="00B52EAF"/>
    <w:rsid w:val="00BA69F8"/>
    <w:rsid w:val="00BB209D"/>
    <w:rsid w:val="00BF3307"/>
    <w:rsid w:val="00C123D4"/>
    <w:rsid w:val="00C55203"/>
    <w:rsid w:val="00CA3E27"/>
    <w:rsid w:val="00D1122D"/>
    <w:rsid w:val="00D20F61"/>
    <w:rsid w:val="00D37514"/>
    <w:rsid w:val="00D85B80"/>
    <w:rsid w:val="00DC30CE"/>
    <w:rsid w:val="00DC5EAE"/>
    <w:rsid w:val="00E31BC5"/>
    <w:rsid w:val="00E7480B"/>
    <w:rsid w:val="00EB0652"/>
    <w:rsid w:val="00EF6983"/>
    <w:rsid w:val="00F273A6"/>
    <w:rsid w:val="00F53FF2"/>
    <w:rsid w:val="00F74C6A"/>
    <w:rsid w:val="00F858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d_UE"/>
    <w:uiPriority w:val="6"/>
    <w:qFormat/>
    <w:rsid w:val="006B2946"/>
    <w:pPr>
      <w:jc w:val="both"/>
    </w:pPr>
    <w:rPr>
      <w:rFonts w:ascii="Arial" w:hAnsi="Arial"/>
      <w:sz w:val="22"/>
    </w:rPr>
  </w:style>
  <w:style w:type="paragraph" w:styleId="berschrift1">
    <w:name w:val="heading 1"/>
    <w:basedOn w:val="Standard"/>
    <w:next w:val="Standard"/>
    <w:link w:val="berschrift1Zchn"/>
    <w:uiPriority w:val="9"/>
    <w:rsid w:val="00C55203"/>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8"/>
    <w:unhideWhenUsed/>
    <w:rsid w:val="00D85B80"/>
    <w:pPr>
      <w:tabs>
        <w:tab w:val="center" w:pos="4536"/>
        <w:tab w:val="right" w:pos="9072"/>
      </w:tabs>
    </w:pPr>
  </w:style>
  <w:style w:type="character" w:customStyle="1" w:styleId="KopfzeileZchn">
    <w:name w:val="Kopfzeile Zchn"/>
    <w:basedOn w:val="Absatz-Standardschriftart"/>
    <w:link w:val="Kopfzeile"/>
    <w:uiPriority w:val="8"/>
    <w:rsid w:val="006B2946"/>
    <w:rPr>
      <w:rFonts w:ascii="Arial" w:hAnsi="Arial"/>
      <w:sz w:val="22"/>
    </w:rPr>
  </w:style>
  <w:style w:type="paragraph" w:styleId="Fuzeile">
    <w:name w:val="footer"/>
    <w:basedOn w:val="Standard"/>
    <w:link w:val="FuzeileZchn"/>
    <w:uiPriority w:val="8"/>
    <w:unhideWhenUsed/>
    <w:rsid w:val="00F85867"/>
    <w:pPr>
      <w:tabs>
        <w:tab w:val="center" w:pos="4536"/>
        <w:tab w:val="right" w:pos="9072"/>
      </w:tabs>
    </w:pPr>
  </w:style>
  <w:style w:type="character" w:customStyle="1" w:styleId="FuzeileZchn">
    <w:name w:val="Fußzeile Zchn"/>
    <w:basedOn w:val="Absatz-Standardschriftart"/>
    <w:link w:val="Fuzeile"/>
    <w:uiPriority w:val="8"/>
    <w:rsid w:val="006B2946"/>
    <w:rPr>
      <w:rFonts w:ascii="Arial" w:hAnsi="Arial"/>
      <w:sz w:val="22"/>
    </w:rPr>
  </w:style>
  <w:style w:type="paragraph" w:customStyle="1" w:styleId="HeaderLeft">
    <w:name w:val="Header Left"/>
    <w:basedOn w:val="Kopfzeile"/>
    <w:uiPriority w:val="8"/>
    <w:qFormat/>
    <w:rsid w:val="00D85B80"/>
    <w:pPr>
      <w:pBdr>
        <w:bottom w:val="dashed" w:sz="4" w:space="18" w:color="7F7F7F" w:themeColor="text1" w:themeTint="80"/>
      </w:pBdr>
      <w:tabs>
        <w:tab w:val="clear" w:pos="4536"/>
        <w:tab w:val="clear" w:pos="9072"/>
        <w:tab w:val="center" w:pos="4320"/>
        <w:tab w:val="right" w:pos="8640"/>
      </w:tabs>
      <w:spacing w:after="200" w:line="396" w:lineRule="auto"/>
    </w:pPr>
    <w:rPr>
      <w:rFonts w:eastAsiaTheme="minorEastAsia" w:cstheme="minorBidi"/>
      <w:color w:val="7F7F7F" w:themeColor="text1" w:themeTint="80"/>
      <w:sz w:val="20"/>
      <w:lang w:eastAsia="ja-JP"/>
    </w:rPr>
  </w:style>
  <w:style w:type="paragraph" w:styleId="Sprechblasentext">
    <w:name w:val="Balloon Text"/>
    <w:basedOn w:val="Standard"/>
    <w:link w:val="SprechblasentextZchn"/>
    <w:uiPriority w:val="99"/>
    <w:semiHidden/>
    <w:unhideWhenUsed/>
    <w:rsid w:val="00F8586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5867"/>
    <w:rPr>
      <w:rFonts w:ascii="Tahoma" w:hAnsi="Tahoma" w:cs="Tahoma"/>
      <w:sz w:val="16"/>
      <w:szCs w:val="16"/>
    </w:rPr>
  </w:style>
  <w:style w:type="paragraph" w:styleId="Titel">
    <w:name w:val="Title"/>
    <w:basedOn w:val="Standard"/>
    <w:next w:val="Standard"/>
    <w:link w:val="TitelZchn"/>
    <w:uiPriority w:val="10"/>
    <w:rsid w:val="00F85867"/>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0"/>
    <w:rsid w:val="00F85867"/>
    <w:rPr>
      <w:rFonts w:asciiTheme="majorHAnsi" w:eastAsiaTheme="majorEastAsia" w:hAnsiTheme="majorHAnsi" w:cstheme="majorBidi"/>
      <w:color w:val="000000" w:themeColor="text2" w:themeShade="BF"/>
      <w:spacing w:val="5"/>
      <w:kern w:val="28"/>
      <w:sz w:val="52"/>
      <w:szCs w:val="52"/>
    </w:rPr>
  </w:style>
  <w:style w:type="paragraph" w:customStyle="1" w:styleId="TitelUE">
    <w:name w:val="Titel_UE"/>
    <w:basedOn w:val="Titel"/>
    <w:link w:val="TitelUEZchn"/>
    <w:qFormat/>
    <w:rsid w:val="000E148C"/>
    <w:pPr>
      <w:pBdr>
        <w:bottom w:val="single" w:sz="8" w:space="4" w:color="auto"/>
      </w:pBdr>
      <w:spacing w:after="360"/>
    </w:pPr>
    <w:rPr>
      <w:rFonts w:ascii="Arial" w:hAnsi="Arial"/>
      <w:color w:val="auto"/>
    </w:rPr>
  </w:style>
  <w:style w:type="character" w:customStyle="1" w:styleId="TitelUEZchn">
    <w:name w:val="Titel_UE Zchn"/>
    <w:basedOn w:val="TitelZchn"/>
    <w:link w:val="TitelUE"/>
    <w:rsid w:val="000E148C"/>
    <w:rPr>
      <w:rFonts w:ascii="Arial" w:eastAsiaTheme="majorEastAsia" w:hAnsi="Arial" w:cstheme="majorBidi"/>
      <w:color w:val="000000" w:themeColor="text2" w:themeShade="BF"/>
      <w:spacing w:val="5"/>
      <w:kern w:val="28"/>
      <w:sz w:val="52"/>
      <w:szCs w:val="52"/>
    </w:rPr>
  </w:style>
  <w:style w:type="paragraph" w:customStyle="1" w:styleId="HinweiseUE">
    <w:name w:val="Hinweise_UE"/>
    <w:basedOn w:val="Standard"/>
    <w:uiPriority w:val="1"/>
    <w:qFormat/>
    <w:rsid w:val="007C6BFF"/>
    <w:pPr>
      <w:spacing w:line="360" w:lineRule="auto"/>
    </w:pPr>
  </w:style>
  <w:style w:type="paragraph" w:customStyle="1" w:styleId="FooterRight">
    <w:name w:val="Footer Right"/>
    <w:basedOn w:val="Fuzeile"/>
    <w:uiPriority w:val="8"/>
    <w:qFormat/>
    <w:rsid w:val="00D85B80"/>
    <w:pPr>
      <w:pBdr>
        <w:top w:val="dashed" w:sz="4" w:space="18" w:color="7F7F7F"/>
      </w:pBdr>
      <w:tabs>
        <w:tab w:val="clear" w:pos="4536"/>
        <w:tab w:val="clear" w:pos="9072"/>
        <w:tab w:val="center" w:pos="4320"/>
        <w:tab w:val="right" w:pos="8640"/>
      </w:tabs>
      <w:spacing w:after="200"/>
      <w:contextualSpacing/>
      <w:jc w:val="right"/>
    </w:pPr>
    <w:rPr>
      <w:rFonts w:eastAsiaTheme="minorEastAsia" w:cstheme="minorBidi"/>
      <w:color w:val="7F7F7F" w:themeColor="text1" w:themeTint="80"/>
      <w:sz w:val="20"/>
      <w:lang w:eastAsia="ja-JP"/>
    </w:rPr>
  </w:style>
  <w:style w:type="character" w:customStyle="1" w:styleId="berschrift1Zchn">
    <w:name w:val="Überschrift 1 Zchn"/>
    <w:basedOn w:val="Absatz-Standardschriftart"/>
    <w:link w:val="berschrift1"/>
    <w:uiPriority w:val="9"/>
    <w:rsid w:val="00C55203"/>
    <w:rPr>
      <w:rFonts w:asciiTheme="majorHAnsi" w:eastAsiaTheme="majorEastAsia" w:hAnsiTheme="majorHAnsi" w:cstheme="majorBidi"/>
      <w:b/>
      <w:bCs/>
      <w:color w:val="A5A5A5" w:themeColor="accent1" w:themeShade="BF"/>
      <w:sz w:val="28"/>
      <w:szCs w:val="28"/>
    </w:rPr>
  </w:style>
  <w:style w:type="paragraph" w:customStyle="1" w:styleId="Bereich1UE">
    <w:name w:val="Bereich 1_UE"/>
    <w:basedOn w:val="berschrift1"/>
    <w:next w:val="Frage1UE"/>
    <w:uiPriority w:val="2"/>
    <w:qFormat/>
    <w:rsid w:val="007C6BFF"/>
    <w:pPr>
      <w:numPr>
        <w:numId w:val="20"/>
      </w:numPr>
      <w:tabs>
        <w:tab w:val="left" w:pos="5670"/>
        <w:tab w:val="right" w:pos="9072"/>
      </w:tabs>
      <w:spacing w:before="240" w:after="240"/>
      <w:contextualSpacing/>
    </w:pPr>
    <w:rPr>
      <w:rFonts w:ascii="Arial" w:hAnsi="Arial"/>
      <w:color w:val="auto"/>
    </w:rPr>
  </w:style>
  <w:style w:type="paragraph" w:customStyle="1" w:styleId="Frage1UE">
    <w:name w:val="Frage 1_UE"/>
    <w:basedOn w:val="Bereich1UE"/>
    <w:next w:val="PunkteangabeUE"/>
    <w:uiPriority w:val="4"/>
    <w:qFormat/>
    <w:rsid w:val="00843929"/>
    <w:pPr>
      <w:numPr>
        <w:ilvl w:val="1"/>
      </w:numPr>
      <w:spacing w:before="480" w:after="0"/>
      <w:outlineLvl w:val="1"/>
    </w:pPr>
    <w:rPr>
      <w:b w:val="0"/>
      <w:sz w:val="22"/>
    </w:rPr>
  </w:style>
  <w:style w:type="paragraph" w:customStyle="1" w:styleId="PunkteangabeUE">
    <w:name w:val="Punkteangabe_UE"/>
    <w:basedOn w:val="Standard"/>
    <w:uiPriority w:val="5"/>
    <w:qFormat/>
    <w:rsid w:val="007C6BFF"/>
    <w:pPr>
      <w:keepNext/>
      <w:spacing w:after="240"/>
      <w:jc w:val="right"/>
    </w:pPr>
  </w:style>
  <w:style w:type="numbering" w:customStyle="1" w:styleId="berschriftenListeUE">
    <w:name w:val="ÜberschriftenListe_UE"/>
    <w:uiPriority w:val="99"/>
    <w:rsid w:val="00D37514"/>
    <w:pPr>
      <w:numPr>
        <w:numId w:val="1"/>
      </w:numPr>
    </w:pPr>
  </w:style>
  <w:style w:type="paragraph" w:styleId="Listenabsatz">
    <w:name w:val="List Paragraph"/>
    <w:aliases w:val="Listenabsatz_UE"/>
    <w:basedOn w:val="Standard"/>
    <w:uiPriority w:val="7"/>
    <w:qFormat/>
    <w:rsid w:val="00136A03"/>
    <w:pPr>
      <w:numPr>
        <w:numId w:val="6"/>
      </w:numPr>
      <w:spacing w:after="120"/>
    </w:pPr>
  </w:style>
  <w:style w:type="numbering" w:customStyle="1" w:styleId="MultChoiceListeUE">
    <w:name w:val="Mult.ChoiceListe_UE"/>
    <w:uiPriority w:val="99"/>
    <w:rsid w:val="001E25F6"/>
    <w:pPr>
      <w:numPr>
        <w:numId w:val="2"/>
      </w:numPr>
    </w:pPr>
  </w:style>
  <w:style w:type="table" w:styleId="Tabellenraster">
    <w:name w:val="Table Grid"/>
    <w:basedOn w:val="NormaleTabelle"/>
    <w:uiPriority w:val="59"/>
    <w:rsid w:val="0073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UE">
    <w:name w:val="Tabelle_UE"/>
    <w:basedOn w:val="NormaleTabelle"/>
    <w:uiPriority w:val="99"/>
    <w:rsid w:val="000F700E"/>
    <w:tblPr>
      <w:jc w:val="center"/>
      <w:tblBorders>
        <w:insideH w:val="single" w:sz="4" w:space="0" w:color="auto"/>
        <w:insideV w:val="single" w:sz="4" w:space="0" w:color="auto"/>
      </w:tblBorders>
    </w:tblPr>
    <w:trPr>
      <w:jc w:val="center"/>
    </w:trPr>
    <w:tcPr>
      <w:vAlign w:val="center"/>
    </w:tcPr>
  </w:style>
  <w:style w:type="numbering" w:customStyle="1" w:styleId="BeispieleListeUE">
    <w:name w:val="BeispieleListe_UE"/>
    <w:uiPriority w:val="99"/>
    <w:rsid w:val="00A76EC3"/>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d_UE"/>
    <w:uiPriority w:val="6"/>
    <w:qFormat/>
    <w:rsid w:val="006B2946"/>
    <w:pPr>
      <w:jc w:val="both"/>
    </w:pPr>
    <w:rPr>
      <w:rFonts w:ascii="Arial" w:hAnsi="Arial"/>
      <w:sz w:val="22"/>
    </w:rPr>
  </w:style>
  <w:style w:type="paragraph" w:styleId="berschrift1">
    <w:name w:val="heading 1"/>
    <w:basedOn w:val="Standard"/>
    <w:next w:val="Standard"/>
    <w:link w:val="berschrift1Zchn"/>
    <w:uiPriority w:val="9"/>
    <w:rsid w:val="00C55203"/>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8"/>
    <w:unhideWhenUsed/>
    <w:rsid w:val="00D85B80"/>
    <w:pPr>
      <w:tabs>
        <w:tab w:val="center" w:pos="4536"/>
        <w:tab w:val="right" w:pos="9072"/>
      </w:tabs>
    </w:pPr>
  </w:style>
  <w:style w:type="character" w:customStyle="1" w:styleId="KopfzeileZchn">
    <w:name w:val="Kopfzeile Zchn"/>
    <w:basedOn w:val="Absatz-Standardschriftart"/>
    <w:link w:val="Kopfzeile"/>
    <w:uiPriority w:val="8"/>
    <w:rsid w:val="006B2946"/>
    <w:rPr>
      <w:rFonts w:ascii="Arial" w:hAnsi="Arial"/>
      <w:sz w:val="22"/>
    </w:rPr>
  </w:style>
  <w:style w:type="paragraph" w:styleId="Fuzeile">
    <w:name w:val="footer"/>
    <w:basedOn w:val="Standard"/>
    <w:link w:val="FuzeileZchn"/>
    <w:uiPriority w:val="8"/>
    <w:unhideWhenUsed/>
    <w:rsid w:val="00F85867"/>
    <w:pPr>
      <w:tabs>
        <w:tab w:val="center" w:pos="4536"/>
        <w:tab w:val="right" w:pos="9072"/>
      </w:tabs>
    </w:pPr>
  </w:style>
  <w:style w:type="character" w:customStyle="1" w:styleId="FuzeileZchn">
    <w:name w:val="Fußzeile Zchn"/>
    <w:basedOn w:val="Absatz-Standardschriftart"/>
    <w:link w:val="Fuzeile"/>
    <w:uiPriority w:val="8"/>
    <w:rsid w:val="006B2946"/>
    <w:rPr>
      <w:rFonts w:ascii="Arial" w:hAnsi="Arial"/>
      <w:sz w:val="22"/>
    </w:rPr>
  </w:style>
  <w:style w:type="paragraph" w:customStyle="1" w:styleId="HeaderLeft">
    <w:name w:val="Header Left"/>
    <w:basedOn w:val="Kopfzeile"/>
    <w:uiPriority w:val="8"/>
    <w:qFormat/>
    <w:rsid w:val="00D85B80"/>
    <w:pPr>
      <w:pBdr>
        <w:bottom w:val="dashed" w:sz="4" w:space="18" w:color="7F7F7F" w:themeColor="text1" w:themeTint="80"/>
      </w:pBdr>
      <w:tabs>
        <w:tab w:val="clear" w:pos="4536"/>
        <w:tab w:val="clear" w:pos="9072"/>
        <w:tab w:val="center" w:pos="4320"/>
        <w:tab w:val="right" w:pos="8640"/>
      </w:tabs>
      <w:spacing w:after="200" w:line="396" w:lineRule="auto"/>
    </w:pPr>
    <w:rPr>
      <w:rFonts w:eastAsiaTheme="minorEastAsia" w:cstheme="minorBidi"/>
      <w:color w:val="7F7F7F" w:themeColor="text1" w:themeTint="80"/>
      <w:sz w:val="20"/>
      <w:lang w:eastAsia="ja-JP"/>
    </w:rPr>
  </w:style>
  <w:style w:type="paragraph" w:styleId="Sprechblasentext">
    <w:name w:val="Balloon Text"/>
    <w:basedOn w:val="Standard"/>
    <w:link w:val="SprechblasentextZchn"/>
    <w:uiPriority w:val="99"/>
    <w:semiHidden/>
    <w:unhideWhenUsed/>
    <w:rsid w:val="00F8586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5867"/>
    <w:rPr>
      <w:rFonts w:ascii="Tahoma" w:hAnsi="Tahoma" w:cs="Tahoma"/>
      <w:sz w:val="16"/>
      <w:szCs w:val="16"/>
    </w:rPr>
  </w:style>
  <w:style w:type="paragraph" w:styleId="Titel">
    <w:name w:val="Title"/>
    <w:basedOn w:val="Standard"/>
    <w:next w:val="Standard"/>
    <w:link w:val="TitelZchn"/>
    <w:uiPriority w:val="10"/>
    <w:rsid w:val="00F85867"/>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0"/>
    <w:rsid w:val="00F85867"/>
    <w:rPr>
      <w:rFonts w:asciiTheme="majorHAnsi" w:eastAsiaTheme="majorEastAsia" w:hAnsiTheme="majorHAnsi" w:cstheme="majorBidi"/>
      <w:color w:val="000000" w:themeColor="text2" w:themeShade="BF"/>
      <w:spacing w:val="5"/>
      <w:kern w:val="28"/>
      <w:sz w:val="52"/>
      <w:szCs w:val="52"/>
    </w:rPr>
  </w:style>
  <w:style w:type="paragraph" w:customStyle="1" w:styleId="TitelUE">
    <w:name w:val="Titel_UE"/>
    <w:basedOn w:val="Titel"/>
    <w:link w:val="TitelUEZchn"/>
    <w:qFormat/>
    <w:rsid w:val="000E148C"/>
    <w:pPr>
      <w:pBdr>
        <w:bottom w:val="single" w:sz="8" w:space="4" w:color="auto"/>
      </w:pBdr>
      <w:spacing w:after="360"/>
    </w:pPr>
    <w:rPr>
      <w:rFonts w:ascii="Arial" w:hAnsi="Arial"/>
      <w:color w:val="auto"/>
    </w:rPr>
  </w:style>
  <w:style w:type="character" w:customStyle="1" w:styleId="TitelUEZchn">
    <w:name w:val="Titel_UE Zchn"/>
    <w:basedOn w:val="TitelZchn"/>
    <w:link w:val="TitelUE"/>
    <w:rsid w:val="000E148C"/>
    <w:rPr>
      <w:rFonts w:ascii="Arial" w:eastAsiaTheme="majorEastAsia" w:hAnsi="Arial" w:cstheme="majorBidi"/>
      <w:color w:val="000000" w:themeColor="text2" w:themeShade="BF"/>
      <w:spacing w:val="5"/>
      <w:kern w:val="28"/>
      <w:sz w:val="52"/>
      <w:szCs w:val="52"/>
    </w:rPr>
  </w:style>
  <w:style w:type="paragraph" w:customStyle="1" w:styleId="HinweiseUE">
    <w:name w:val="Hinweise_UE"/>
    <w:basedOn w:val="Standard"/>
    <w:uiPriority w:val="1"/>
    <w:qFormat/>
    <w:rsid w:val="007C6BFF"/>
    <w:pPr>
      <w:spacing w:line="360" w:lineRule="auto"/>
    </w:pPr>
  </w:style>
  <w:style w:type="paragraph" w:customStyle="1" w:styleId="FooterRight">
    <w:name w:val="Footer Right"/>
    <w:basedOn w:val="Fuzeile"/>
    <w:uiPriority w:val="8"/>
    <w:qFormat/>
    <w:rsid w:val="00D85B80"/>
    <w:pPr>
      <w:pBdr>
        <w:top w:val="dashed" w:sz="4" w:space="18" w:color="7F7F7F"/>
      </w:pBdr>
      <w:tabs>
        <w:tab w:val="clear" w:pos="4536"/>
        <w:tab w:val="clear" w:pos="9072"/>
        <w:tab w:val="center" w:pos="4320"/>
        <w:tab w:val="right" w:pos="8640"/>
      </w:tabs>
      <w:spacing w:after="200"/>
      <w:contextualSpacing/>
      <w:jc w:val="right"/>
    </w:pPr>
    <w:rPr>
      <w:rFonts w:eastAsiaTheme="minorEastAsia" w:cstheme="minorBidi"/>
      <w:color w:val="7F7F7F" w:themeColor="text1" w:themeTint="80"/>
      <w:sz w:val="20"/>
      <w:lang w:eastAsia="ja-JP"/>
    </w:rPr>
  </w:style>
  <w:style w:type="character" w:customStyle="1" w:styleId="berschrift1Zchn">
    <w:name w:val="Überschrift 1 Zchn"/>
    <w:basedOn w:val="Absatz-Standardschriftart"/>
    <w:link w:val="berschrift1"/>
    <w:uiPriority w:val="9"/>
    <w:rsid w:val="00C55203"/>
    <w:rPr>
      <w:rFonts w:asciiTheme="majorHAnsi" w:eastAsiaTheme="majorEastAsia" w:hAnsiTheme="majorHAnsi" w:cstheme="majorBidi"/>
      <w:b/>
      <w:bCs/>
      <w:color w:val="A5A5A5" w:themeColor="accent1" w:themeShade="BF"/>
      <w:sz w:val="28"/>
      <w:szCs w:val="28"/>
    </w:rPr>
  </w:style>
  <w:style w:type="paragraph" w:customStyle="1" w:styleId="Bereich1UE">
    <w:name w:val="Bereich 1_UE"/>
    <w:basedOn w:val="berschrift1"/>
    <w:next w:val="Frage1UE"/>
    <w:uiPriority w:val="2"/>
    <w:qFormat/>
    <w:rsid w:val="007C6BFF"/>
    <w:pPr>
      <w:numPr>
        <w:numId w:val="20"/>
      </w:numPr>
      <w:tabs>
        <w:tab w:val="left" w:pos="5670"/>
        <w:tab w:val="right" w:pos="9072"/>
      </w:tabs>
      <w:spacing w:before="240" w:after="240"/>
      <w:contextualSpacing/>
    </w:pPr>
    <w:rPr>
      <w:rFonts w:ascii="Arial" w:hAnsi="Arial"/>
      <w:color w:val="auto"/>
    </w:rPr>
  </w:style>
  <w:style w:type="paragraph" w:customStyle="1" w:styleId="Frage1UE">
    <w:name w:val="Frage 1_UE"/>
    <w:basedOn w:val="Bereich1UE"/>
    <w:next w:val="PunkteangabeUE"/>
    <w:uiPriority w:val="4"/>
    <w:qFormat/>
    <w:rsid w:val="00843929"/>
    <w:pPr>
      <w:numPr>
        <w:ilvl w:val="1"/>
      </w:numPr>
      <w:spacing w:before="480" w:after="0"/>
      <w:outlineLvl w:val="1"/>
    </w:pPr>
    <w:rPr>
      <w:b w:val="0"/>
      <w:sz w:val="22"/>
    </w:rPr>
  </w:style>
  <w:style w:type="paragraph" w:customStyle="1" w:styleId="PunkteangabeUE">
    <w:name w:val="Punkteangabe_UE"/>
    <w:basedOn w:val="Standard"/>
    <w:uiPriority w:val="5"/>
    <w:qFormat/>
    <w:rsid w:val="007C6BFF"/>
    <w:pPr>
      <w:keepNext/>
      <w:spacing w:after="240"/>
      <w:jc w:val="right"/>
    </w:pPr>
  </w:style>
  <w:style w:type="numbering" w:customStyle="1" w:styleId="berschriftenListeUE">
    <w:name w:val="ÜberschriftenListe_UE"/>
    <w:uiPriority w:val="99"/>
    <w:rsid w:val="00D37514"/>
    <w:pPr>
      <w:numPr>
        <w:numId w:val="1"/>
      </w:numPr>
    </w:pPr>
  </w:style>
  <w:style w:type="paragraph" w:styleId="Listenabsatz">
    <w:name w:val="List Paragraph"/>
    <w:aliases w:val="Listenabsatz_UE"/>
    <w:basedOn w:val="Standard"/>
    <w:uiPriority w:val="7"/>
    <w:qFormat/>
    <w:rsid w:val="00136A03"/>
    <w:pPr>
      <w:numPr>
        <w:numId w:val="6"/>
      </w:numPr>
      <w:spacing w:after="120"/>
    </w:pPr>
  </w:style>
  <w:style w:type="numbering" w:customStyle="1" w:styleId="MultChoiceListeUE">
    <w:name w:val="Mult.ChoiceListe_UE"/>
    <w:uiPriority w:val="99"/>
    <w:rsid w:val="001E25F6"/>
    <w:pPr>
      <w:numPr>
        <w:numId w:val="2"/>
      </w:numPr>
    </w:pPr>
  </w:style>
  <w:style w:type="table" w:styleId="Tabellenraster">
    <w:name w:val="Table Grid"/>
    <w:basedOn w:val="NormaleTabelle"/>
    <w:uiPriority w:val="59"/>
    <w:rsid w:val="0073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UE">
    <w:name w:val="Tabelle_UE"/>
    <w:basedOn w:val="NormaleTabelle"/>
    <w:uiPriority w:val="99"/>
    <w:rsid w:val="000F700E"/>
    <w:tblPr>
      <w:jc w:val="center"/>
      <w:tblBorders>
        <w:insideH w:val="single" w:sz="4" w:space="0" w:color="auto"/>
        <w:insideV w:val="single" w:sz="4" w:space="0" w:color="auto"/>
      </w:tblBorders>
    </w:tblPr>
    <w:trPr>
      <w:jc w:val="center"/>
    </w:trPr>
    <w:tcPr>
      <w:vAlign w:val="center"/>
    </w:tcPr>
  </w:style>
  <w:style w:type="numbering" w:customStyle="1" w:styleId="BeispieleListeUE">
    <w:name w:val="BeispieleListe_UE"/>
    <w:uiPriority w:val="99"/>
    <w:rsid w:val="00A76EC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io%20Machicao\AppData\Roaming\Microsoft\Templates\MyP_UE.dotx" TargetMode="External"/></Relationship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0D58D-464D-49B3-BEB1-5010A711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MyP_UE.dotx</Template>
  <TotalTime>0</TotalTime>
  <Pages>3</Pages>
  <Words>436</Words>
  <Characters>2486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GK Linguistik: Hausaufgabe II</vt:lpstr>
    </vt:vector>
  </TitlesOfParts>
  <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GK Linguistik: Hausaufgabe III</dc:title>
  <dc:creator>Antonio MyP</dc:creator>
  <cp:lastModifiedBy>Antonio MyP</cp:lastModifiedBy>
  <cp:revision>4</cp:revision>
  <cp:lastPrinted>2012-01-25T16:16:00Z</cp:lastPrinted>
  <dcterms:created xsi:type="dcterms:W3CDTF">2016-02-11T19:22:00Z</dcterms:created>
  <dcterms:modified xsi:type="dcterms:W3CDTF">2016-02-11T19:39:00Z</dcterms:modified>
</cp:coreProperties>
</file>